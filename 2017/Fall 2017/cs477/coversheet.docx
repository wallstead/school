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3F15B" w14:textId="77777777" w:rsidR="00547A1A" w:rsidRDefault="00955381">
      <w:pPr>
        <w:pStyle w:val="Title"/>
      </w:pPr>
      <w:sdt>
        <w:sdtPr>
          <w:alias w:val="Title"/>
          <w:tag w:val=""/>
          <w:id w:val="726351117"/>
          <w:placeholder>
            <w:docPart w:val="03D3A533A0D549448FD0C6CFE9753C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C0823">
            <w:br/>
          </w:r>
          <w:r w:rsidR="003C0823">
            <w:br/>
          </w:r>
          <w:r w:rsidR="003C0823">
            <w:br/>
            <w:t>HW 1</w:t>
          </w:r>
        </w:sdtContent>
      </w:sdt>
    </w:p>
    <w:p w14:paraId="10AEF67F" w14:textId="77777777" w:rsidR="00547A1A" w:rsidRDefault="004B24F1">
      <w:pPr>
        <w:pStyle w:val="Title2"/>
      </w:pPr>
      <w:r>
        <w:t>Willis Allstead</w:t>
      </w:r>
    </w:p>
    <w:p w14:paraId="23330FB9" w14:textId="77777777" w:rsidR="004B24F1" w:rsidRDefault="004B24F1" w:rsidP="004B24F1">
      <w:pPr>
        <w:pStyle w:val="Title2"/>
        <w:rPr>
          <w:bCs/>
        </w:rPr>
      </w:pPr>
      <w:r>
        <w:t>CS477</w:t>
      </w:r>
      <w:r w:rsidR="003C0823">
        <w:t>-1001</w:t>
      </w:r>
      <w:r>
        <w:t xml:space="preserve"> – </w:t>
      </w:r>
      <w:r w:rsidRPr="004B24F1">
        <w:t xml:space="preserve">Professor </w:t>
      </w:r>
      <w:r w:rsidRPr="004B24F1">
        <w:rPr>
          <w:bCs/>
        </w:rPr>
        <w:t xml:space="preserve">Monica </w:t>
      </w:r>
      <w:proofErr w:type="spellStart"/>
      <w:r w:rsidRPr="004B24F1">
        <w:rPr>
          <w:bCs/>
        </w:rPr>
        <w:t>Nicolescu</w:t>
      </w:r>
      <w:proofErr w:type="spellEnd"/>
    </w:p>
    <w:p w14:paraId="78EEFEC6" w14:textId="77777777" w:rsidR="00547A1A" w:rsidRPr="003C0823" w:rsidRDefault="003C0823" w:rsidP="003C0823">
      <w:pPr>
        <w:pStyle w:val="Title2"/>
        <w:rPr>
          <w:bCs/>
        </w:rPr>
      </w:pPr>
      <w:r>
        <w:rPr>
          <w:bCs/>
        </w:rPr>
        <w:t>9/12/17</w:t>
      </w:r>
    </w:p>
    <w:p w14:paraId="03B0F894" w14:textId="77777777" w:rsidR="00547A1A" w:rsidRDefault="003C0823" w:rsidP="003C0823">
      <w:sdt>
        <w:sdtPr>
          <w:id w:val="-573587230"/>
          <w:bibliography/>
        </w:sdtPr>
        <w:sdtEndPr/>
        <w:sdtContent/>
      </w:sdt>
      <w:bookmarkStart w:id="0" w:name="_GoBack"/>
      <w:bookmarkEnd w:id="0"/>
    </w:p>
    <w:sectPr w:rsidR="00547A1A">
      <w:headerReference w:type="default" r:id="rId8"/>
      <w:headerReference w:type="first" r:id="rId9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38A44" w14:textId="77777777" w:rsidR="00955381" w:rsidRDefault="00955381">
      <w:pPr>
        <w:spacing w:line="240" w:lineRule="auto"/>
      </w:pPr>
      <w:r>
        <w:separator/>
      </w:r>
    </w:p>
  </w:endnote>
  <w:endnote w:type="continuationSeparator" w:id="0">
    <w:p w14:paraId="30435562" w14:textId="77777777" w:rsidR="00955381" w:rsidRDefault="00955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B69CB" w14:textId="77777777" w:rsidR="00955381" w:rsidRDefault="00955381">
      <w:pPr>
        <w:spacing w:line="240" w:lineRule="auto"/>
      </w:pPr>
      <w:r>
        <w:separator/>
      </w:r>
    </w:p>
  </w:footnote>
  <w:footnote w:type="continuationSeparator" w:id="0">
    <w:p w14:paraId="484DC7F5" w14:textId="77777777" w:rsidR="00955381" w:rsidRDefault="009553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4D35B" w14:textId="77777777" w:rsidR="00547A1A" w:rsidRDefault="00955381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80986DF70D25534EA71BCCA143AFE188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[Shortened Title up to 50 Characters]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3C0823">
      <w:rPr>
        <w:rStyle w:val="Strong"/>
        <w:noProof/>
      </w:rPr>
      <w:t>5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C62CC" w14:textId="77777777" w:rsidR="00547A1A" w:rsidRDefault="00955381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3C0823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F1"/>
    <w:rsid w:val="003C0823"/>
    <w:rsid w:val="004B24F1"/>
    <w:rsid w:val="00547A1A"/>
    <w:rsid w:val="0095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53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lisallstead/Library/Containers/com.microsoft.Word/Data/Library/Caches/1033/TM10002091/AP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D3A533A0D549448FD0C6CFE975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93F74-3705-974D-BE54-820F49EE1B59}"/>
      </w:docPartPr>
      <w:docPartBody>
        <w:p w:rsidR="00000000" w:rsidRDefault="002F0F13">
          <w:pPr>
            <w:pStyle w:val="03D3A533A0D549448FD0C6CFE9753C79"/>
          </w:pPr>
          <w:r>
            <w:t>[Title Here, up to 12 Words, on One to Two Lines]</w:t>
          </w:r>
        </w:p>
      </w:docPartBody>
    </w:docPart>
    <w:docPart>
      <w:docPartPr>
        <w:name w:val="80986DF70D25534EA71BCCA143AFE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61273-D79A-B141-9A52-C9F98C3B9AF8}"/>
      </w:docPartPr>
      <w:docPartBody>
        <w:p w:rsidR="00000000" w:rsidRDefault="002F0F13">
          <w:pPr>
            <w:pStyle w:val="80986DF70D25534EA71BCCA143AFE188"/>
          </w:pPr>
          <w:r>
            <w:rPr>
              <w:rStyle w:val="Strong"/>
            </w:rPr>
            <w:t xml:space="preserve">[Shortened Title up </w:t>
          </w:r>
          <w:r>
            <w:rPr>
              <w:rStyle w:val="Strong"/>
            </w:rPr>
            <w:t>to 50 Characters]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13"/>
    <w:rsid w:val="002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D3A533A0D549448FD0C6CFE9753C79">
    <w:name w:val="03D3A533A0D549448FD0C6CFE9753C79"/>
  </w:style>
  <w:style w:type="paragraph" w:customStyle="1" w:styleId="F0C578CFA31A8D46B81BAF34193ED832">
    <w:name w:val="F0C578CFA31A8D46B81BAF34193ED832"/>
  </w:style>
  <w:style w:type="paragraph" w:customStyle="1" w:styleId="2BC45E4184C7554F8E60EDFFD89AE78D">
    <w:name w:val="2BC45E4184C7554F8E60EDFFD89AE78D"/>
  </w:style>
  <w:style w:type="paragraph" w:customStyle="1" w:styleId="49B1BEF9BE095043842862915184AEBA">
    <w:name w:val="49B1BEF9BE095043842862915184AEBA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90C943EF722A449A6E20CE6A0A4685D">
    <w:name w:val="290C943EF722A449A6E20CE6A0A4685D"/>
  </w:style>
  <w:style w:type="paragraph" w:customStyle="1" w:styleId="4E03B7A120D5C648A1B6393A06113542">
    <w:name w:val="4E03B7A120D5C648A1B6393A06113542"/>
  </w:style>
  <w:style w:type="paragraph" w:customStyle="1" w:styleId="753090787C115D409E0C172332965A26">
    <w:name w:val="753090787C115D409E0C172332965A26"/>
  </w:style>
  <w:style w:type="paragraph" w:customStyle="1" w:styleId="182CA328244CD84EA804F805B127ADCE">
    <w:name w:val="182CA328244CD84EA804F805B127ADCE"/>
  </w:style>
  <w:style w:type="paragraph" w:customStyle="1" w:styleId="40DF1FE09A2D994284F82E2EF36BBABC">
    <w:name w:val="40DF1FE09A2D994284F82E2EF36BBABC"/>
  </w:style>
  <w:style w:type="paragraph" w:customStyle="1" w:styleId="6281F3ABCC3A8C4C8AFDAE8B5210ADE7">
    <w:name w:val="6281F3ABCC3A8C4C8AFDAE8B5210ADE7"/>
  </w:style>
  <w:style w:type="paragraph" w:customStyle="1" w:styleId="81A89A04FE883B4EB5E082128065C579">
    <w:name w:val="81A89A04FE883B4EB5E082128065C579"/>
  </w:style>
  <w:style w:type="paragraph" w:customStyle="1" w:styleId="D751BB7915F92848957C2BCF9394EE93">
    <w:name w:val="D751BB7915F92848957C2BCF9394EE93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C48493F09B079C44A70B634AD13552AC">
    <w:name w:val="C48493F09B079C44A70B634AD13552AC"/>
  </w:style>
  <w:style w:type="paragraph" w:customStyle="1" w:styleId="6770A742D1E09E419150867C4E963F1D">
    <w:name w:val="6770A742D1E09E419150867C4E963F1D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57A6F7C9B401084B8B58980992211515">
    <w:name w:val="57A6F7C9B401084B8B58980992211515"/>
  </w:style>
  <w:style w:type="paragraph" w:customStyle="1" w:styleId="C5C1BA546E47EB45A311C065AA4A0C38">
    <w:name w:val="C5C1BA546E47EB45A311C065AA4A0C38"/>
  </w:style>
  <w:style w:type="paragraph" w:customStyle="1" w:styleId="1167694E50A92F47B2DBB68F811AE8AF">
    <w:name w:val="1167694E50A92F47B2DBB68F811AE8AF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58B31E7F64494040B91105BE0DD38C09">
    <w:name w:val="58B31E7F64494040B91105BE0DD38C09"/>
  </w:style>
  <w:style w:type="paragraph" w:customStyle="1" w:styleId="1308E0D18AB2534CA790B083B7D3C8BD">
    <w:name w:val="1308E0D18AB2534CA790B083B7D3C8BD"/>
  </w:style>
  <w:style w:type="paragraph" w:customStyle="1" w:styleId="0383116A126B0346BA453BEB0ADA9876">
    <w:name w:val="0383116A126B0346BA453BEB0ADA9876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5DF2DCC121A45B40BCDECCC179F38B87">
    <w:name w:val="5DF2DCC121A45B40BCDECCC179F38B87"/>
  </w:style>
  <w:style w:type="paragraph" w:customStyle="1" w:styleId="55F9C2ED064E7A458AF31098F908FF66">
    <w:name w:val="55F9C2ED064E7A458AF31098F908FF66"/>
  </w:style>
  <w:style w:type="paragraph" w:customStyle="1" w:styleId="56D1A2EFF3C9E043A9C155D8065B69A7">
    <w:name w:val="56D1A2EFF3C9E043A9C155D8065B69A7"/>
  </w:style>
  <w:style w:type="paragraph" w:customStyle="1" w:styleId="5ACB5F3A3DFB4A4AB62EB04EE5378DD7">
    <w:name w:val="5ACB5F3A3DFB4A4AB62EB04EE5378DD7"/>
  </w:style>
  <w:style w:type="paragraph" w:customStyle="1" w:styleId="9D2B30DD8E86D3458AD260D972706C05">
    <w:name w:val="9D2B30DD8E86D3458AD260D972706C05"/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paragraph" w:customStyle="1" w:styleId="80986DF70D25534EA71BCCA143AFE188">
    <w:name w:val="80986DF70D25534EA71BCCA143AFE188"/>
  </w:style>
  <w:style w:type="paragraph" w:customStyle="1" w:styleId="FD3AB0C2F2A51A40B1CD500203A3D730">
    <w:name w:val="FD3AB0C2F2A51A40B1CD500203A3D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1925461-0287-E746-998C-C2A5F41D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HW 1</dc:title>
  <dc:subject/>
  <dc:creator>Willis Allstead</dc:creator>
  <cp:keywords/>
  <dc:description/>
  <cp:lastModifiedBy>Willis Allstead</cp:lastModifiedBy>
  <cp:revision>1</cp:revision>
  <dcterms:created xsi:type="dcterms:W3CDTF">2017-09-12T19:53:00Z</dcterms:created>
  <dcterms:modified xsi:type="dcterms:W3CDTF">2017-09-12T19:58:00Z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