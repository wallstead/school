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3F15B" w14:textId="0BF9C6E7" w:rsidR="00547A1A" w:rsidRPr="001771E5" w:rsidRDefault="00A61FF8">
      <w:pPr>
        <w:pStyle w:val="Title"/>
        <w:rPr>
          <w:sz w:val="28"/>
          <w:szCs w:val="28"/>
        </w:rPr>
      </w:pPr>
      <w:sdt>
        <w:sdtPr>
          <w:rPr>
            <w:sz w:val="28"/>
            <w:szCs w:val="28"/>
          </w:rPr>
          <w:alias w:val="Title"/>
          <w:tag w:val=""/>
          <w:id w:val="726351117"/>
          <w:placeholder>
            <w:docPart w:val="03D3A533A0D549448FD0C6CFE9753C7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771E5" w:rsidRPr="001771E5">
            <w:rPr>
              <w:sz w:val="28"/>
              <w:szCs w:val="28"/>
            </w:rPr>
            <w:br/>
          </w:r>
          <w:r w:rsidR="001771E5" w:rsidRPr="001771E5">
            <w:rPr>
              <w:sz w:val="28"/>
              <w:szCs w:val="28"/>
            </w:rPr>
            <w:br/>
          </w:r>
          <w:r w:rsidR="001771E5" w:rsidRPr="001771E5">
            <w:rPr>
              <w:sz w:val="28"/>
              <w:szCs w:val="28"/>
            </w:rPr>
            <w:br/>
            <w:t>HW 6</w:t>
          </w:r>
        </w:sdtContent>
      </w:sdt>
    </w:p>
    <w:p w14:paraId="10AEF67F" w14:textId="77777777" w:rsidR="00547A1A" w:rsidRPr="001771E5" w:rsidRDefault="004B24F1">
      <w:pPr>
        <w:pStyle w:val="Title2"/>
        <w:rPr>
          <w:sz w:val="28"/>
          <w:szCs w:val="28"/>
        </w:rPr>
      </w:pPr>
      <w:r w:rsidRPr="001771E5">
        <w:rPr>
          <w:sz w:val="28"/>
          <w:szCs w:val="28"/>
        </w:rPr>
        <w:t>Willis Allstead</w:t>
      </w:r>
    </w:p>
    <w:p w14:paraId="23330FB9" w14:textId="77777777" w:rsidR="004B24F1" w:rsidRPr="001771E5" w:rsidRDefault="004B24F1" w:rsidP="004B24F1">
      <w:pPr>
        <w:pStyle w:val="Title2"/>
        <w:rPr>
          <w:bCs/>
          <w:sz w:val="28"/>
          <w:szCs w:val="28"/>
        </w:rPr>
      </w:pPr>
      <w:r w:rsidRPr="001771E5">
        <w:rPr>
          <w:sz w:val="28"/>
          <w:szCs w:val="28"/>
        </w:rPr>
        <w:t>CS477</w:t>
      </w:r>
      <w:r w:rsidR="003C0823" w:rsidRPr="001771E5">
        <w:rPr>
          <w:sz w:val="28"/>
          <w:szCs w:val="28"/>
        </w:rPr>
        <w:t>-1001</w:t>
      </w:r>
      <w:r w:rsidRPr="001771E5">
        <w:rPr>
          <w:sz w:val="28"/>
          <w:szCs w:val="28"/>
        </w:rPr>
        <w:t xml:space="preserve"> – Professor </w:t>
      </w:r>
      <w:r w:rsidRPr="001771E5">
        <w:rPr>
          <w:bCs/>
          <w:sz w:val="28"/>
          <w:szCs w:val="28"/>
        </w:rPr>
        <w:t>Monica Nicolescu</w:t>
      </w:r>
    </w:p>
    <w:p w14:paraId="78EEFEC6" w14:textId="39753192" w:rsidR="00547A1A" w:rsidRPr="001771E5" w:rsidRDefault="005D186A" w:rsidP="003C0823">
      <w:pPr>
        <w:pStyle w:val="Title2"/>
        <w:rPr>
          <w:bCs/>
          <w:sz w:val="28"/>
          <w:szCs w:val="28"/>
        </w:rPr>
      </w:pPr>
      <w:r w:rsidRPr="001771E5">
        <w:rPr>
          <w:bCs/>
          <w:sz w:val="28"/>
          <w:szCs w:val="28"/>
        </w:rPr>
        <w:t>1</w:t>
      </w:r>
      <w:r w:rsidR="001771E5" w:rsidRPr="001771E5">
        <w:rPr>
          <w:bCs/>
          <w:sz w:val="28"/>
          <w:szCs w:val="28"/>
        </w:rPr>
        <w:t>1</w:t>
      </w:r>
      <w:r w:rsidRPr="001771E5">
        <w:rPr>
          <w:bCs/>
          <w:sz w:val="28"/>
          <w:szCs w:val="28"/>
        </w:rPr>
        <w:t>/</w:t>
      </w:r>
      <w:r w:rsidR="001771E5" w:rsidRPr="001771E5">
        <w:rPr>
          <w:bCs/>
          <w:sz w:val="28"/>
          <w:szCs w:val="28"/>
        </w:rPr>
        <w:t>21</w:t>
      </w:r>
      <w:r w:rsidR="003C0823" w:rsidRPr="001771E5">
        <w:rPr>
          <w:bCs/>
          <w:sz w:val="28"/>
          <w:szCs w:val="28"/>
        </w:rPr>
        <w:t>/17</w:t>
      </w:r>
    </w:p>
    <w:p w14:paraId="03B0F894" w14:textId="1B2DF51E" w:rsidR="005D186A" w:rsidRDefault="00A61FF8" w:rsidP="003C0823">
      <w:sdt>
        <w:sdtPr>
          <w:id w:val="-573587230"/>
          <w:bibliography/>
        </w:sdtPr>
        <w:sdtEndPr/>
        <w:sdtContent/>
      </w:sdt>
    </w:p>
    <w:p w14:paraId="4D213240" w14:textId="77777777" w:rsidR="005D186A" w:rsidRDefault="005D186A">
      <w:r>
        <w:br w:type="page"/>
      </w:r>
    </w:p>
    <w:p w14:paraId="3AAD5E1D" w14:textId="5D5A7A55" w:rsidR="001771E5" w:rsidRDefault="001771E5" w:rsidP="00013A27">
      <w:pPr>
        <w:ind w:firstLine="0"/>
      </w:pPr>
      <w:r w:rsidRPr="001771E5">
        <w:rPr>
          <w:b/>
        </w:rPr>
        <w:lastRenderedPageBreak/>
        <w:t xml:space="preserve">1. </w:t>
      </w:r>
    </w:p>
    <w:p w14:paraId="02820AB6" w14:textId="4FF355CF" w:rsidR="00C74C2E" w:rsidRDefault="00887247" w:rsidP="00C74C2E">
      <w:pPr>
        <w:spacing w:line="276" w:lineRule="auto"/>
      </w:pPr>
      <w:r>
        <w:t xml:space="preserve">As is given in the question, each job has a maximum waiting time of </w:t>
      </w:r>
      <w:r w:rsidRPr="00887247">
        <w:rPr>
          <w:i/>
        </w:rPr>
        <w:t>p</w:t>
      </w:r>
      <w:r w:rsidRPr="00887247">
        <w:rPr>
          <w:i/>
          <w:vertAlign w:val="subscript"/>
        </w:rPr>
        <w:t>i</w:t>
      </w:r>
      <w:r w:rsidR="00C74C2E" w:rsidRPr="00C74C2E">
        <w:t xml:space="preserve"> on the supercomputer</w:t>
      </w:r>
      <w:r w:rsidRPr="00887247">
        <w:t xml:space="preserve">, </w:t>
      </w:r>
      <w:r>
        <w:t xml:space="preserve">which means that we should focus on minimizing the amount of time </w:t>
      </w:r>
      <w:r w:rsidRPr="00887247">
        <w:rPr>
          <w:i/>
        </w:rPr>
        <w:t>f</w:t>
      </w:r>
      <w:r w:rsidRPr="00887247">
        <w:rPr>
          <w:i/>
          <w:vertAlign w:val="subscript"/>
        </w:rPr>
        <w:t>i</w:t>
      </w:r>
      <w:r>
        <w:t xml:space="preserve"> needed </w:t>
      </w:r>
      <w:r w:rsidR="00C74C2E">
        <w:t xml:space="preserve">on each PC </w:t>
      </w:r>
      <w:r>
        <w:t xml:space="preserve">for the all the jobs to finish, which is called the </w:t>
      </w:r>
      <w:r w:rsidRPr="00887247">
        <w:rPr>
          <w:i/>
        </w:rPr>
        <w:t>completion time</w:t>
      </w:r>
      <w:r>
        <w:t xml:space="preserve">. With a greedy technique in solving this problem we should consider tackling the longest job, in terms of </w:t>
      </w:r>
      <w:r w:rsidRPr="00887247">
        <w:rPr>
          <w:i/>
        </w:rPr>
        <w:t>f</w:t>
      </w:r>
      <w:r w:rsidRPr="00887247">
        <w:rPr>
          <w:i/>
          <w:vertAlign w:val="subscript"/>
        </w:rPr>
        <w:t>i</w:t>
      </w:r>
      <w:r>
        <w:t xml:space="preserve">, first. This should result in a minimized total </w:t>
      </w:r>
      <w:r w:rsidRPr="00887247">
        <w:rPr>
          <w:i/>
        </w:rPr>
        <w:t>completion time</w:t>
      </w:r>
      <w:r>
        <w:t>.</w:t>
      </w:r>
      <w:r w:rsidR="00C74C2E">
        <w:t xml:space="preserve"> To focus on the longest job first, we need to sort the jobs in order of </w:t>
      </w:r>
      <w:r w:rsidR="00C74C2E" w:rsidRPr="00887247">
        <w:rPr>
          <w:i/>
        </w:rPr>
        <w:t>f</w:t>
      </w:r>
      <w:r w:rsidR="00C74C2E" w:rsidRPr="00887247">
        <w:rPr>
          <w:i/>
          <w:vertAlign w:val="subscript"/>
        </w:rPr>
        <w:t>i</w:t>
      </w:r>
      <w:r w:rsidR="00C74C2E" w:rsidRPr="00C74C2E">
        <w:t xml:space="preserve"> for each job</w:t>
      </w:r>
      <w:r w:rsidR="00C74C2E">
        <w:t xml:space="preserve">, with largest </w:t>
      </w:r>
      <w:r w:rsidR="00C74C2E" w:rsidRPr="00887247">
        <w:rPr>
          <w:i/>
        </w:rPr>
        <w:t>f</w:t>
      </w:r>
      <w:r w:rsidR="00C74C2E" w:rsidRPr="00887247">
        <w:rPr>
          <w:i/>
          <w:vertAlign w:val="subscript"/>
        </w:rPr>
        <w:t>i</w:t>
      </w:r>
      <w:r w:rsidR="00C74C2E" w:rsidRPr="00C74C2E">
        <w:t xml:space="preserve"> </w:t>
      </w:r>
      <w:r w:rsidR="00C74C2E">
        <w:t>first</w:t>
      </w:r>
      <w:r w:rsidR="00C74C2E" w:rsidRPr="00C74C2E">
        <w:t>.</w:t>
      </w:r>
    </w:p>
    <w:p w14:paraId="6B28592D" w14:textId="77777777" w:rsidR="00341742" w:rsidRDefault="00341742" w:rsidP="00C74C2E">
      <w:pPr>
        <w:spacing w:line="276" w:lineRule="auto"/>
      </w:pPr>
    </w:p>
    <w:p w14:paraId="05F205B1" w14:textId="5329FD63" w:rsidR="00341742" w:rsidRDefault="00341742" w:rsidP="002A50D2">
      <w:pPr>
        <w:spacing w:line="276" w:lineRule="auto"/>
        <w:ind w:firstLine="0"/>
      </w:pPr>
      <w:r>
        <w:t xml:space="preserve">Example of Algorithm (pseudocode using </w:t>
      </w:r>
      <w:r w:rsidR="008A0207">
        <w:t>S</w:t>
      </w:r>
      <w:r>
        <w:t>wift syntax):</w:t>
      </w:r>
    </w:p>
    <w:p w14:paraId="6B84612B" w14:textId="77777777" w:rsidR="002A50D2" w:rsidRDefault="002A50D2" w:rsidP="002A50D2">
      <w:pPr>
        <w:spacing w:line="276" w:lineRule="auto"/>
        <w:ind w:firstLine="0"/>
      </w:pPr>
    </w:p>
    <w:p w14:paraId="30D111F9" w14:textId="49BB9CA9" w:rsidR="00341742" w:rsidRDefault="002A50D2" w:rsidP="00341742">
      <w:pPr>
        <w:spacing w:line="276" w:lineRule="auto"/>
        <w:ind w:firstLine="0"/>
      </w:pPr>
      <w:r w:rsidRPr="002A50D2">
        <w:rPr>
          <w:rFonts w:ascii="Courier" w:hAnsi="Courier"/>
          <w:sz w:val="20"/>
          <w:szCs w:val="20"/>
        </w:rPr>
        <w:t>/</w:t>
      </w:r>
      <w:r>
        <w:rPr>
          <w:rFonts w:ascii="Courier" w:hAnsi="Courier"/>
          <w:sz w:val="20"/>
          <w:szCs w:val="20"/>
        </w:rPr>
        <w:t>*</w:t>
      </w:r>
      <w:r w:rsidRPr="002A50D2">
        <w:rPr>
          <w:rFonts w:ascii="Courier" w:hAnsi="Courier"/>
          <w:sz w:val="20"/>
          <w:szCs w:val="20"/>
        </w:rPr>
        <w:t xml:space="preserve"> function takes and returns array of jobs</w:t>
      </w:r>
      <w:r>
        <w:rPr>
          <w:rFonts w:ascii="Courier" w:hAnsi="Courier"/>
          <w:sz w:val="20"/>
          <w:szCs w:val="20"/>
        </w:rPr>
        <w:t xml:space="preserve"> */</w:t>
      </w:r>
    </w:p>
    <w:p w14:paraId="46CBA3A0" w14:textId="6BAA9A66" w:rsidR="00341742" w:rsidRDefault="00341742" w:rsidP="00341742">
      <w:pPr>
        <w:spacing w:line="276" w:lineRule="auto"/>
        <w:ind w:firstLine="0"/>
        <w:rPr>
          <w:rFonts w:ascii="Courier" w:hAnsi="Courier"/>
          <w:sz w:val="20"/>
          <w:szCs w:val="20"/>
        </w:rPr>
      </w:pPr>
      <w:r w:rsidRPr="002A50D2">
        <w:rPr>
          <w:rFonts w:ascii="Courier" w:hAnsi="Courier"/>
          <w:sz w:val="20"/>
          <w:szCs w:val="20"/>
        </w:rPr>
        <w:t>func indexRecompilation(</w:t>
      </w:r>
      <w:r w:rsidR="00A24560">
        <w:rPr>
          <w:rFonts w:ascii="Courier" w:hAnsi="Courier"/>
          <w:sz w:val="20"/>
          <w:szCs w:val="20"/>
        </w:rPr>
        <w:t>searchI</w:t>
      </w:r>
      <w:r w:rsidRPr="002A50D2">
        <w:rPr>
          <w:rFonts w:ascii="Courier" w:hAnsi="Courier"/>
          <w:sz w:val="20"/>
          <w:szCs w:val="20"/>
        </w:rPr>
        <w:t xml:space="preserve">ndex: [Job]) -&gt; [Job] { </w:t>
      </w:r>
    </w:p>
    <w:p w14:paraId="232511A1" w14:textId="77777777" w:rsidR="00391FE5" w:rsidRDefault="00A24560" w:rsidP="002A5BE1">
      <w:pPr>
        <w:spacing w:line="276" w:lineRule="auto"/>
        <w:rPr>
          <w:rFonts w:ascii="Courier" w:hAnsi="Courier"/>
          <w:sz w:val="20"/>
          <w:szCs w:val="20"/>
        </w:rPr>
      </w:pPr>
      <w:r w:rsidRPr="002A50D2">
        <w:rPr>
          <w:rFonts w:ascii="Courier" w:hAnsi="Courier"/>
          <w:sz w:val="20"/>
          <w:szCs w:val="20"/>
        </w:rPr>
        <w:t>/</w:t>
      </w:r>
      <w:r>
        <w:rPr>
          <w:rFonts w:ascii="Courier" w:hAnsi="Courier"/>
          <w:sz w:val="20"/>
          <w:szCs w:val="20"/>
        </w:rPr>
        <w:t>*</w:t>
      </w:r>
      <w:r w:rsidRPr="002A50D2">
        <w:rPr>
          <w:rFonts w:ascii="Courier" w:hAnsi="Courier"/>
          <w:sz w:val="20"/>
          <w:szCs w:val="20"/>
        </w:rPr>
        <w:t xml:space="preserve"> </w:t>
      </w:r>
      <w:r w:rsidR="002A5BE1">
        <w:rPr>
          <w:rFonts w:ascii="Courier" w:hAnsi="Courier"/>
          <w:sz w:val="20"/>
          <w:szCs w:val="20"/>
        </w:rPr>
        <w:t>sortJobs</w:t>
      </w:r>
      <w:r w:rsidR="002A5BE1">
        <w:rPr>
          <w:rFonts w:ascii="Courier" w:hAnsi="Courier"/>
          <w:sz w:val="20"/>
          <w:szCs w:val="20"/>
        </w:rPr>
        <w:t xml:space="preserve"> performs algorithm like </w:t>
      </w:r>
      <w:r w:rsidR="00391FE5">
        <w:rPr>
          <w:rFonts w:ascii="Courier" w:hAnsi="Courier"/>
          <w:sz w:val="20"/>
          <w:szCs w:val="20"/>
        </w:rPr>
        <w:t>RANDOMIZED-QUICKSORT</w:t>
      </w:r>
      <w:r w:rsidR="00391FE5">
        <w:rPr>
          <w:rFonts w:ascii="Courier" w:hAnsi="Courier"/>
          <w:sz w:val="20"/>
          <w:szCs w:val="20"/>
        </w:rPr>
        <w:t xml:space="preserve"> with all</w:t>
      </w:r>
    </w:p>
    <w:p w14:paraId="110EE527" w14:textId="602200AA" w:rsidR="00A24560" w:rsidRPr="002A5BE1" w:rsidRDefault="002A5BE1" w:rsidP="00391FE5">
      <w:pPr>
        <w:spacing w:line="276" w:lineRule="auto"/>
        <w:ind w:left="720" w:firstLine="0"/>
      </w:pPr>
      <w:r>
        <w:rPr>
          <w:rFonts w:ascii="Courier" w:hAnsi="Courier"/>
          <w:sz w:val="20"/>
          <w:szCs w:val="20"/>
        </w:rPr>
        <w:t>elements of array, sorting based on given data member f</w:t>
      </w:r>
      <w:r w:rsidRPr="002A5BE1">
        <w:rPr>
          <w:rFonts w:ascii="Courier" w:hAnsi="Courier"/>
          <w:sz w:val="20"/>
          <w:szCs w:val="20"/>
          <w:vertAlign w:val="subscript"/>
        </w:rPr>
        <w:t>i</w:t>
      </w:r>
      <w:r>
        <w:rPr>
          <w:rFonts w:ascii="Courier" w:hAnsi="Courier"/>
          <w:sz w:val="20"/>
          <w:szCs w:val="20"/>
          <w:vertAlign w:val="subscript"/>
        </w:rPr>
        <w:t xml:space="preserve"> </w:t>
      </w:r>
      <w:r>
        <w:rPr>
          <w:rFonts w:ascii="Courier" w:hAnsi="Courier"/>
          <w:sz w:val="20"/>
          <w:szCs w:val="20"/>
        </w:rPr>
        <w:t>of each job. */</w:t>
      </w:r>
    </w:p>
    <w:p w14:paraId="1804F3EF" w14:textId="77777777" w:rsidR="00A24560" w:rsidRPr="002A50D2" w:rsidRDefault="00A24560" w:rsidP="00341742">
      <w:pPr>
        <w:spacing w:line="276" w:lineRule="auto"/>
        <w:ind w:firstLine="0"/>
        <w:rPr>
          <w:rFonts w:ascii="Courier" w:hAnsi="Courier"/>
          <w:sz w:val="20"/>
          <w:szCs w:val="20"/>
        </w:rPr>
      </w:pPr>
    </w:p>
    <w:p w14:paraId="2D12BB76" w14:textId="78EFA41D" w:rsidR="00341742" w:rsidRDefault="00341742" w:rsidP="00341742">
      <w:pPr>
        <w:spacing w:line="276" w:lineRule="auto"/>
        <w:ind w:firstLine="0"/>
        <w:rPr>
          <w:rFonts w:ascii="Courier" w:hAnsi="Courier"/>
          <w:sz w:val="20"/>
          <w:szCs w:val="20"/>
        </w:rPr>
      </w:pPr>
      <w:r w:rsidRPr="002A50D2">
        <w:rPr>
          <w:rFonts w:ascii="Courier" w:hAnsi="Courier"/>
          <w:sz w:val="20"/>
          <w:szCs w:val="20"/>
        </w:rPr>
        <w:tab/>
      </w:r>
      <w:r w:rsidR="00391FE5">
        <w:rPr>
          <w:rFonts w:ascii="Courier" w:hAnsi="Courier"/>
          <w:sz w:val="20"/>
          <w:szCs w:val="20"/>
        </w:rPr>
        <w:t xml:space="preserve">let sortedJobs = </w:t>
      </w:r>
      <w:r w:rsidR="002A5BE1">
        <w:rPr>
          <w:rFonts w:ascii="Courier" w:hAnsi="Courier"/>
          <w:sz w:val="20"/>
          <w:szCs w:val="20"/>
        </w:rPr>
        <w:t>sortJobs</w:t>
      </w:r>
      <w:r w:rsidR="00A24560">
        <w:rPr>
          <w:rFonts w:ascii="Courier" w:hAnsi="Courier"/>
          <w:sz w:val="20"/>
          <w:szCs w:val="20"/>
        </w:rPr>
        <w:t>(</w:t>
      </w:r>
      <w:r w:rsidR="00A24560">
        <w:rPr>
          <w:rFonts w:ascii="Courier" w:hAnsi="Courier"/>
          <w:sz w:val="20"/>
          <w:szCs w:val="20"/>
        </w:rPr>
        <w:t>searchI</w:t>
      </w:r>
      <w:r w:rsidR="00A24560" w:rsidRPr="002A50D2">
        <w:rPr>
          <w:rFonts w:ascii="Courier" w:hAnsi="Courier"/>
          <w:sz w:val="20"/>
          <w:szCs w:val="20"/>
        </w:rPr>
        <w:t>ndex</w:t>
      </w:r>
      <w:r w:rsidR="00A24560">
        <w:rPr>
          <w:rFonts w:ascii="Courier" w:hAnsi="Courier"/>
          <w:sz w:val="20"/>
          <w:szCs w:val="20"/>
        </w:rPr>
        <w:t>)</w:t>
      </w:r>
    </w:p>
    <w:p w14:paraId="3D6D023F" w14:textId="77777777" w:rsidR="00391FE5" w:rsidRDefault="002A5BE1" w:rsidP="00341742">
      <w:pPr>
        <w:spacing w:line="276" w:lineRule="auto"/>
        <w:ind w:firstLine="0"/>
        <w:rPr>
          <w:rFonts w:ascii="Courier" w:hAnsi="Courier"/>
          <w:sz w:val="20"/>
          <w:szCs w:val="20"/>
        </w:rPr>
      </w:pPr>
      <w:r>
        <w:rPr>
          <w:rFonts w:ascii="Courier" w:hAnsi="Courier"/>
          <w:sz w:val="20"/>
          <w:szCs w:val="20"/>
        </w:rPr>
        <w:tab/>
      </w:r>
      <w:r w:rsidR="00391FE5">
        <w:rPr>
          <w:rFonts w:ascii="Courier" w:hAnsi="Courier"/>
          <w:sz w:val="20"/>
          <w:szCs w:val="20"/>
        </w:rPr>
        <w:t>/* because we use RANDOMIZED-QUICKSORT, the expected time requirement</w:t>
      </w:r>
    </w:p>
    <w:p w14:paraId="315D4A06" w14:textId="054FFEA4" w:rsidR="002A5BE1" w:rsidRDefault="00391FE5" w:rsidP="00391FE5">
      <w:pPr>
        <w:spacing w:line="276" w:lineRule="auto"/>
        <w:rPr>
          <w:rFonts w:ascii="Courier" w:hAnsi="Courier"/>
          <w:sz w:val="20"/>
          <w:szCs w:val="20"/>
        </w:rPr>
      </w:pPr>
      <w:r>
        <w:rPr>
          <w:rFonts w:ascii="Courier" w:hAnsi="Courier"/>
          <w:sz w:val="20"/>
          <w:szCs w:val="20"/>
        </w:rPr>
        <w:t>of sortJobs is O(nlogn). */</w:t>
      </w:r>
    </w:p>
    <w:p w14:paraId="433A6B28" w14:textId="332DA636" w:rsidR="002A5BE1" w:rsidRDefault="002A5BE1" w:rsidP="00341742">
      <w:pPr>
        <w:spacing w:line="276" w:lineRule="auto"/>
        <w:ind w:firstLine="0"/>
        <w:rPr>
          <w:rFonts w:ascii="Courier" w:hAnsi="Courier"/>
          <w:sz w:val="20"/>
          <w:szCs w:val="20"/>
        </w:rPr>
      </w:pPr>
      <w:r>
        <w:rPr>
          <w:rFonts w:ascii="Courier" w:hAnsi="Courier"/>
          <w:sz w:val="20"/>
          <w:szCs w:val="20"/>
        </w:rPr>
        <w:tab/>
      </w:r>
    </w:p>
    <w:p w14:paraId="72571BDF" w14:textId="67745AD1" w:rsidR="00391FE5" w:rsidRDefault="00391FE5" w:rsidP="00341742">
      <w:pPr>
        <w:spacing w:line="276" w:lineRule="auto"/>
        <w:ind w:firstLine="0"/>
        <w:rPr>
          <w:rFonts w:ascii="Courier" w:hAnsi="Courier"/>
          <w:sz w:val="20"/>
          <w:szCs w:val="20"/>
        </w:rPr>
      </w:pPr>
      <w:r>
        <w:rPr>
          <w:rFonts w:ascii="Courier" w:hAnsi="Courier"/>
          <w:sz w:val="20"/>
          <w:szCs w:val="20"/>
        </w:rPr>
        <w:tab/>
        <w:t xml:space="preserve">for (job in </w:t>
      </w:r>
      <w:r>
        <w:rPr>
          <w:rFonts w:ascii="Courier" w:hAnsi="Courier"/>
          <w:sz w:val="20"/>
          <w:szCs w:val="20"/>
        </w:rPr>
        <w:t>sortedJobs</w:t>
      </w:r>
      <w:r>
        <w:rPr>
          <w:rFonts w:ascii="Courier" w:hAnsi="Courier"/>
          <w:sz w:val="20"/>
          <w:szCs w:val="20"/>
        </w:rPr>
        <w:t>) { // for each</w:t>
      </w:r>
      <w:r w:rsidR="00B15F98">
        <w:rPr>
          <w:rFonts w:ascii="Courier" w:hAnsi="Courier"/>
          <w:sz w:val="20"/>
          <w:szCs w:val="20"/>
        </w:rPr>
        <w:t xml:space="preserve"> job</w:t>
      </w:r>
      <w:r>
        <w:rPr>
          <w:rFonts w:ascii="Courier" w:hAnsi="Courier"/>
          <w:sz w:val="20"/>
          <w:szCs w:val="20"/>
        </w:rPr>
        <w:t xml:space="preserve"> in </w:t>
      </w:r>
      <w:r>
        <w:rPr>
          <w:rFonts w:ascii="Courier" w:hAnsi="Courier"/>
          <w:sz w:val="20"/>
          <w:szCs w:val="20"/>
        </w:rPr>
        <w:t>sortedJobs</w:t>
      </w:r>
    </w:p>
    <w:p w14:paraId="599D02D0" w14:textId="10B0C028" w:rsidR="00391FE5" w:rsidRDefault="00391FE5" w:rsidP="00341742">
      <w:pPr>
        <w:spacing w:line="276" w:lineRule="auto"/>
        <w:ind w:firstLine="0"/>
        <w:rPr>
          <w:rFonts w:ascii="Courier" w:hAnsi="Courier"/>
          <w:sz w:val="20"/>
          <w:szCs w:val="20"/>
        </w:rPr>
      </w:pPr>
      <w:r>
        <w:rPr>
          <w:rFonts w:ascii="Courier" w:hAnsi="Courier"/>
          <w:sz w:val="20"/>
          <w:szCs w:val="20"/>
        </w:rPr>
        <w:tab/>
      </w:r>
      <w:r>
        <w:rPr>
          <w:rFonts w:ascii="Courier" w:hAnsi="Courier"/>
          <w:sz w:val="20"/>
          <w:szCs w:val="20"/>
        </w:rPr>
        <w:tab/>
        <w:t xml:space="preserve">superComputer(job) { </w:t>
      </w:r>
    </w:p>
    <w:p w14:paraId="4F767280" w14:textId="38F20B78" w:rsidR="00391FE5" w:rsidRDefault="00391FE5" w:rsidP="00391FE5">
      <w:pPr>
        <w:spacing w:line="276" w:lineRule="auto"/>
        <w:ind w:left="1440"/>
        <w:rPr>
          <w:rFonts w:ascii="Courier" w:hAnsi="Courier"/>
          <w:sz w:val="20"/>
          <w:szCs w:val="20"/>
        </w:rPr>
      </w:pPr>
      <w:r>
        <w:rPr>
          <w:rFonts w:ascii="Courier" w:hAnsi="Courier"/>
          <w:sz w:val="20"/>
          <w:szCs w:val="20"/>
        </w:rPr>
        <w:t>/* on completion of preprocess of job on super computer */</w:t>
      </w:r>
    </w:p>
    <w:p w14:paraId="38AECA8B" w14:textId="1FB1BF01" w:rsidR="00391FE5" w:rsidRDefault="00391FE5" w:rsidP="00391FE5">
      <w:pPr>
        <w:spacing w:line="276" w:lineRule="auto"/>
        <w:ind w:left="1440"/>
        <w:rPr>
          <w:rFonts w:ascii="Courier" w:hAnsi="Courier"/>
          <w:sz w:val="20"/>
          <w:szCs w:val="20"/>
        </w:rPr>
      </w:pPr>
      <w:r>
        <w:rPr>
          <w:rFonts w:ascii="Courier" w:hAnsi="Courier"/>
          <w:sz w:val="20"/>
          <w:szCs w:val="20"/>
        </w:rPr>
        <w:t>somePC(job) // finish job on pc</w:t>
      </w:r>
    </w:p>
    <w:p w14:paraId="1AE84759" w14:textId="5C05EFEE" w:rsidR="00391FE5" w:rsidRDefault="00391FE5" w:rsidP="00341742">
      <w:pPr>
        <w:spacing w:line="276" w:lineRule="auto"/>
        <w:ind w:firstLine="0"/>
        <w:rPr>
          <w:rFonts w:ascii="Courier" w:hAnsi="Courier"/>
          <w:sz w:val="20"/>
          <w:szCs w:val="20"/>
        </w:rPr>
      </w:pPr>
      <w:r>
        <w:rPr>
          <w:rFonts w:ascii="Courier" w:hAnsi="Courier"/>
          <w:sz w:val="20"/>
          <w:szCs w:val="20"/>
        </w:rPr>
        <w:tab/>
      </w:r>
      <w:r>
        <w:rPr>
          <w:rFonts w:ascii="Courier" w:hAnsi="Courier"/>
          <w:sz w:val="20"/>
          <w:szCs w:val="20"/>
        </w:rPr>
        <w:tab/>
        <w:t>}</w:t>
      </w:r>
    </w:p>
    <w:p w14:paraId="76AAC967" w14:textId="25BEEAB0" w:rsidR="00A24560" w:rsidRPr="00391FE5" w:rsidRDefault="00391FE5" w:rsidP="00391FE5">
      <w:pPr>
        <w:spacing w:line="276" w:lineRule="auto"/>
        <w:rPr>
          <w:rFonts w:ascii="Courier" w:hAnsi="Courier"/>
          <w:sz w:val="28"/>
          <w:szCs w:val="20"/>
        </w:rPr>
      </w:pPr>
      <w:r>
        <w:rPr>
          <w:rFonts w:ascii="Courier" w:hAnsi="Courier"/>
          <w:sz w:val="20"/>
          <w:szCs w:val="20"/>
        </w:rPr>
        <w:t>}</w:t>
      </w:r>
    </w:p>
    <w:p w14:paraId="35D4FEBC" w14:textId="473D4385" w:rsidR="00341742" w:rsidRDefault="00341742" w:rsidP="00341742">
      <w:pPr>
        <w:spacing w:line="276" w:lineRule="auto"/>
        <w:ind w:firstLine="0"/>
        <w:rPr>
          <w:rFonts w:ascii="Courier" w:hAnsi="Courier"/>
          <w:sz w:val="20"/>
          <w:szCs w:val="20"/>
        </w:rPr>
      </w:pPr>
      <w:r w:rsidRPr="002A50D2">
        <w:rPr>
          <w:rFonts w:ascii="Courier" w:hAnsi="Courier"/>
          <w:sz w:val="20"/>
          <w:szCs w:val="20"/>
        </w:rPr>
        <w:t>}</w:t>
      </w:r>
    </w:p>
    <w:p w14:paraId="078336EE" w14:textId="77777777" w:rsidR="00B15F98" w:rsidRDefault="00B15F98" w:rsidP="00341742">
      <w:pPr>
        <w:spacing w:line="276" w:lineRule="auto"/>
        <w:ind w:firstLine="0"/>
        <w:rPr>
          <w:rFonts w:ascii="Courier" w:hAnsi="Courier"/>
          <w:sz w:val="20"/>
          <w:szCs w:val="20"/>
        </w:rPr>
      </w:pPr>
    </w:p>
    <w:p w14:paraId="4CD3B77B" w14:textId="4559C09E" w:rsidR="00B15F98" w:rsidRDefault="00B15F98" w:rsidP="00B15F98">
      <w:pPr>
        <w:spacing w:line="276" w:lineRule="auto"/>
      </w:pPr>
      <w:r>
        <w:t>The indexRecompilation algorithm is greedy because of the way only the f</w:t>
      </w:r>
      <w:r w:rsidRPr="00B15F98">
        <w:rPr>
          <w:vertAlign w:val="subscript"/>
        </w:rPr>
        <w:t>i</w:t>
      </w:r>
      <w:r>
        <w:t xml:space="preserve"> of each job is considered. </w:t>
      </w:r>
      <w:r w:rsidR="00013A27">
        <w:t xml:space="preserve">This is using the concept of choosing the optimal job based on how it looks locally. To prove that this greedy strategy yields the optimal solution, we have to look at how it utilizes the greedy-choice property. </w:t>
      </w:r>
      <w:r w:rsidR="000469BB">
        <w:t xml:space="preserve">To do this, we need to talk about the substructure of the algorithm used. </w:t>
      </w:r>
      <w:r w:rsidR="00514347">
        <w:t>If</w:t>
      </w:r>
      <w:r w:rsidR="000469BB">
        <w:t xml:space="preserve"> the algorithm used to order the following jobs after its predecessor finishes ordering is equally efficient, there is no structural problem using this algorithm.</w:t>
      </w:r>
      <w:r w:rsidR="00514347">
        <w:t xml:space="preserve"> In use, this algorithm can be proven to be the optimal greedy solution because if every job was compared to the job after it, and that comparison was used to order the jobs from longest to shortest</w:t>
      </w:r>
      <w:r w:rsidR="00514347">
        <w:rPr>
          <w:i/>
        </w:rPr>
        <w:t xml:space="preserve"> completion time</w:t>
      </w:r>
      <w:r w:rsidR="00514347">
        <w:t xml:space="preserve">, and that result was used to order that pair and move on, repeating until the optimal solution was found, there is no way it cannot find the optimal greedy solution if those comparisons don’t affect the time complexity of the algorithm. And as long as the algorithm uses some sorting algorithm to sort the jobs that is O(nlogn), then the final time complexity would be </w:t>
      </w:r>
      <w:r w:rsidR="00514347">
        <w:t>O(nlogn</w:t>
      </w:r>
      <w:r w:rsidR="00514347">
        <w:t xml:space="preserve"> + n</w:t>
      </w:r>
      <w:r w:rsidR="00514347">
        <w:t>)</w:t>
      </w:r>
      <w:r w:rsidR="00514347">
        <w:t xml:space="preserve"> or simply </w:t>
      </w:r>
      <w:r w:rsidR="00514347">
        <w:t>O(nlogn</w:t>
      </w:r>
      <w:r w:rsidR="00514347">
        <w:t>).</w:t>
      </w:r>
    </w:p>
    <w:p w14:paraId="4FDF0AEC" w14:textId="3065CF70" w:rsidR="00B15F98" w:rsidRDefault="00B15F98" w:rsidP="00B15F98">
      <w:pPr>
        <w:spacing w:line="276" w:lineRule="auto"/>
        <w:ind w:firstLine="0"/>
        <w:rPr>
          <w:rFonts w:ascii="Courier" w:hAnsi="Courier"/>
          <w:sz w:val="20"/>
          <w:szCs w:val="20"/>
        </w:rPr>
      </w:pPr>
    </w:p>
    <w:p w14:paraId="3CB2EB4B" w14:textId="77777777" w:rsidR="00E161B6" w:rsidRDefault="00E161B6" w:rsidP="00B15F98">
      <w:pPr>
        <w:spacing w:line="276" w:lineRule="auto"/>
        <w:ind w:firstLine="0"/>
        <w:rPr>
          <w:rFonts w:ascii="Courier" w:hAnsi="Courier"/>
          <w:sz w:val="20"/>
          <w:szCs w:val="20"/>
        </w:rPr>
      </w:pPr>
    </w:p>
    <w:p w14:paraId="36F982C0" w14:textId="77777777" w:rsidR="00E161B6" w:rsidRDefault="00E161B6" w:rsidP="00B15F98">
      <w:pPr>
        <w:spacing w:line="276" w:lineRule="auto"/>
        <w:ind w:firstLine="0"/>
        <w:rPr>
          <w:rFonts w:ascii="Courier" w:hAnsi="Courier"/>
          <w:sz w:val="20"/>
          <w:szCs w:val="20"/>
        </w:rPr>
      </w:pPr>
    </w:p>
    <w:p w14:paraId="1D19C5CF" w14:textId="77777777" w:rsidR="00E161B6" w:rsidRDefault="00E161B6" w:rsidP="00B15F98">
      <w:pPr>
        <w:spacing w:line="276" w:lineRule="auto"/>
        <w:ind w:firstLine="0"/>
        <w:rPr>
          <w:rFonts w:ascii="Courier" w:hAnsi="Courier"/>
          <w:sz w:val="20"/>
          <w:szCs w:val="20"/>
        </w:rPr>
      </w:pPr>
    </w:p>
    <w:p w14:paraId="0375CAFB" w14:textId="1613657D" w:rsidR="002336D4" w:rsidRDefault="00E161B6" w:rsidP="002336D4">
      <w:pPr>
        <w:spacing w:line="276" w:lineRule="auto"/>
        <w:ind w:firstLine="0"/>
      </w:pPr>
      <w:r>
        <w:rPr>
          <w:b/>
        </w:rPr>
        <w:lastRenderedPageBreak/>
        <w:t>2</w:t>
      </w:r>
      <w:r w:rsidRPr="001771E5">
        <w:rPr>
          <w:b/>
        </w:rPr>
        <w:t xml:space="preserve">. </w:t>
      </w:r>
      <w:r w:rsidR="002336D4">
        <w:rPr>
          <w:b/>
        </w:rPr>
        <w:t>a.</w:t>
      </w:r>
      <w:r w:rsidR="002336D4">
        <w:t xml:space="preserve"> “There exists a </w:t>
      </w:r>
      <w:r w:rsidR="002336D4" w:rsidRPr="002336D4">
        <w:t xml:space="preserve">valid schedule if and only if each stream </w:t>
      </w:r>
      <w:r w:rsidR="002336D4" w:rsidRPr="002336D4">
        <w:rPr>
          <w:i/>
          <w:iCs/>
        </w:rPr>
        <w:t xml:space="preserve">i </w:t>
      </w:r>
      <w:r w:rsidR="002336D4" w:rsidRPr="002336D4">
        <w:t xml:space="preserve">satisfies </w:t>
      </w:r>
      <w:r w:rsidR="002336D4" w:rsidRPr="002336D4">
        <w:rPr>
          <w:i/>
          <w:iCs/>
        </w:rPr>
        <w:t>b</w:t>
      </w:r>
      <w:r w:rsidR="002336D4" w:rsidRPr="00893BF8">
        <w:rPr>
          <w:i/>
          <w:iCs/>
          <w:vertAlign w:val="subscript"/>
        </w:rPr>
        <w:t>i</w:t>
      </w:r>
      <w:r w:rsidR="002336D4" w:rsidRPr="002336D4">
        <w:rPr>
          <w:i/>
          <w:iCs/>
        </w:rPr>
        <w:t xml:space="preserve"> </w:t>
      </w:r>
      <w:r w:rsidR="002336D4" w:rsidRPr="002336D4">
        <w:t xml:space="preserve">≤ </w:t>
      </w:r>
      <w:r w:rsidR="002336D4" w:rsidRPr="002336D4">
        <w:rPr>
          <w:i/>
          <w:iCs/>
        </w:rPr>
        <w:t>rt</w:t>
      </w:r>
      <w:r w:rsidR="002336D4" w:rsidRPr="00893BF8">
        <w:rPr>
          <w:i/>
          <w:iCs/>
          <w:vertAlign w:val="subscript"/>
        </w:rPr>
        <w:t>i</w:t>
      </w:r>
      <w:r w:rsidR="002336D4">
        <w:t>” :</w:t>
      </w:r>
    </w:p>
    <w:p w14:paraId="01292F07" w14:textId="77777777" w:rsidR="002336D4" w:rsidRDefault="002336D4" w:rsidP="002336D4">
      <w:pPr>
        <w:spacing w:line="276" w:lineRule="auto"/>
      </w:pPr>
    </w:p>
    <w:p w14:paraId="11EE1A24" w14:textId="77777777" w:rsidR="00A76EDB" w:rsidRDefault="002336D4" w:rsidP="002336D4">
      <w:pPr>
        <w:spacing w:line="276" w:lineRule="auto"/>
      </w:pPr>
      <w:r>
        <w:t>As long as the constraint “</w:t>
      </w:r>
      <w:r w:rsidRPr="002336D4">
        <w:rPr>
          <w:i/>
          <w:iCs/>
        </w:rPr>
        <w:t>For each natural number t &gt; 0, the total number of bits you send over the time interval from 0 to t cannot exceed rt</w:t>
      </w:r>
      <w:r>
        <w:t>” is met, the schedule is valid.</w:t>
      </w:r>
      <w:r w:rsidR="00893BF8">
        <w:t xml:space="preserve"> This constraint says nothing of the time interval requirements of a specific stream, only the overarching schedule. Therefore, </w:t>
      </w:r>
      <w:r w:rsidR="00893BF8" w:rsidRPr="00893BF8">
        <w:rPr>
          <w:i/>
        </w:rPr>
        <w:t>b</w:t>
      </w:r>
      <w:r w:rsidR="00893BF8" w:rsidRPr="00893BF8">
        <w:rPr>
          <w:i/>
          <w:vertAlign w:val="subscript"/>
        </w:rPr>
        <w:t>i</w:t>
      </w:r>
      <w:r w:rsidR="00893BF8">
        <w:t xml:space="preserve"> could be greater than </w:t>
      </w:r>
      <w:r w:rsidR="00893BF8" w:rsidRPr="002336D4">
        <w:rPr>
          <w:i/>
          <w:iCs/>
        </w:rPr>
        <w:t>rt</w:t>
      </w:r>
      <w:r w:rsidR="00893BF8" w:rsidRPr="00893BF8">
        <w:rPr>
          <w:i/>
          <w:iCs/>
          <w:vertAlign w:val="subscript"/>
        </w:rPr>
        <w:t>i</w:t>
      </w:r>
      <w:r w:rsidR="00893BF8">
        <w:rPr>
          <w:i/>
          <w:iCs/>
          <w:vertAlign w:val="subscript"/>
        </w:rPr>
        <w:t xml:space="preserve"> </w:t>
      </w:r>
      <w:r w:rsidR="00893BF8">
        <w:rPr>
          <w:iCs/>
        </w:rPr>
        <w:t xml:space="preserve">as long as the average of </w:t>
      </w:r>
      <w:r w:rsidR="00893BF8" w:rsidRPr="00893BF8">
        <w:rPr>
          <w:i/>
        </w:rPr>
        <w:t>b</w:t>
      </w:r>
      <w:r w:rsidR="00893BF8" w:rsidRPr="00893BF8">
        <w:rPr>
          <w:i/>
          <w:vertAlign w:val="subscript"/>
        </w:rPr>
        <w:t>i</w:t>
      </w:r>
      <w:r w:rsidR="00893BF8">
        <w:rPr>
          <w:i/>
          <w:vertAlign w:val="subscript"/>
        </w:rPr>
        <w:t xml:space="preserve"> </w:t>
      </w:r>
      <w:r w:rsidR="00893BF8">
        <w:t>at most equals the total amount of time * r.</w:t>
      </w:r>
      <w:r w:rsidR="00A76EDB">
        <w:t xml:space="preserve"> </w:t>
      </w:r>
    </w:p>
    <w:p w14:paraId="3E6A409F" w14:textId="77777777" w:rsidR="005136AF" w:rsidRDefault="005136AF" w:rsidP="002336D4">
      <w:pPr>
        <w:spacing w:line="276" w:lineRule="auto"/>
      </w:pPr>
    </w:p>
    <w:p w14:paraId="46AE4128" w14:textId="5A6504AD" w:rsidR="002336D4" w:rsidRDefault="00A76EDB" w:rsidP="002336D4">
      <w:pPr>
        <w:spacing w:line="276" w:lineRule="auto"/>
      </w:pPr>
      <w:r>
        <w:t xml:space="preserve">To prove this, an example set of streams can be used. If only two are used, </w:t>
      </w:r>
      <w:r w:rsidR="005136AF">
        <w:t>let’s</w:t>
      </w:r>
      <w:r>
        <w:t xml:space="preserve"> say</w:t>
      </w:r>
      <w:r w:rsidR="005136AF">
        <w:t xml:space="preserve"> the first two of the example,</w:t>
      </w:r>
      <w:r>
        <w:t xml:space="preserve"> (</w:t>
      </w:r>
      <w:r w:rsidRPr="00A76EDB">
        <w:rPr>
          <w:i/>
        </w:rPr>
        <w:t>b</w:t>
      </w:r>
      <w:r w:rsidRPr="00A76EDB">
        <w:rPr>
          <w:i/>
          <w:vertAlign w:val="subscript"/>
        </w:rPr>
        <w:t>1</w:t>
      </w:r>
      <w:r>
        <w:t xml:space="preserve">, </w:t>
      </w:r>
      <w:r w:rsidRPr="00A76EDB">
        <w:rPr>
          <w:i/>
        </w:rPr>
        <w:t>t</w:t>
      </w:r>
      <w:r w:rsidRPr="00A76EDB">
        <w:rPr>
          <w:i/>
          <w:vertAlign w:val="subscript"/>
        </w:rPr>
        <w:t>1</w:t>
      </w:r>
      <w:r>
        <w:t>) = (2000, 1)</w:t>
      </w:r>
      <w:r w:rsidR="00893BF8">
        <w:rPr>
          <w:i/>
          <w:vertAlign w:val="subscript"/>
        </w:rPr>
        <w:t xml:space="preserve"> </w:t>
      </w:r>
      <w:r>
        <w:t xml:space="preserve">and </w:t>
      </w:r>
      <w:r>
        <w:t>(</w:t>
      </w:r>
      <w:r w:rsidRPr="00A76EDB">
        <w:rPr>
          <w:i/>
        </w:rPr>
        <w:t>b</w:t>
      </w:r>
      <w:r>
        <w:rPr>
          <w:i/>
          <w:vertAlign w:val="subscript"/>
        </w:rPr>
        <w:t>2</w:t>
      </w:r>
      <w:r>
        <w:t xml:space="preserve">, </w:t>
      </w:r>
      <w:r w:rsidRPr="00A76EDB">
        <w:rPr>
          <w:i/>
        </w:rPr>
        <w:t>t</w:t>
      </w:r>
      <w:r>
        <w:rPr>
          <w:i/>
          <w:vertAlign w:val="subscript"/>
        </w:rPr>
        <w:t>2</w:t>
      </w:r>
      <w:r>
        <w:t>) = (</w:t>
      </w:r>
      <w:r>
        <w:t>6</w:t>
      </w:r>
      <w:r>
        <w:t>000, 1)</w:t>
      </w:r>
      <w:r>
        <w:t xml:space="preserve"> with an </w:t>
      </w:r>
      <w:r w:rsidRPr="00A76EDB">
        <w:rPr>
          <w:i/>
        </w:rPr>
        <w:t>r</w:t>
      </w:r>
      <w:r>
        <w:t xml:space="preserve"> = </w:t>
      </w:r>
      <w:r w:rsidR="005136AF">
        <w:t>5</w:t>
      </w:r>
      <w:r>
        <w:t>000</w:t>
      </w:r>
      <w:r w:rsidR="007D1A45">
        <w:t xml:space="preserve">. So the first stream would satisfy </w:t>
      </w:r>
      <w:r w:rsidR="007D1A45" w:rsidRPr="002336D4">
        <w:rPr>
          <w:i/>
          <w:iCs/>
        </w:rPr>
        <w:t>b</w:t>
      </w:r>
      <w:r w:rsidR="007D1A45" w:rsidRPr="00893BF8">
        <w:rPr>
          <w:i/>
          <w:iCs/>
          <w:vertAlign w:val="subscript"/>
        </w:rPr>
        <w:t>i</w:t>
      </w:r>
      <w:r w:rsidR="007D1A45" w:rsidRPr="002336D4">
        <w:rPr>
          <w:i/>
          <w:iCs/>
        </w:rPr>
        <w:t xml:space="preserve"> </w:t>
      </w:r>
      <w:r w:rsidR="007D1A45" w:rsidRPr="002336D4">
        <w:t xml:space="preserve">≤ </w:t>
      </w:r>
      <w:r w:rsidR="007D1A45" w:rsidRPr="002336D4">
        <w:rPr>
          <w:i/>
          <w:iCs/>
        </w:rPr>
        <w:t>rt</w:t>
      </w:r>
      <w:r w:rsidR="007D1A45" w:rsidRPr="00893BF8">
        <w:rPr>
          <w:i/>
          <w:iCs/>
          <w:vertAlign w:val="subscript"/>
        </w:rPr>
        <w:t>i</w:t>
      </w:r>
      <w:r w:rsidR="007D1A45">
        <w:rPr>
          <w:iCs/>
        </w:rPr>
        <w:t xml:space="preserve">, but the second would not since 6000 </w:t>
      </w:r>
      <w:r w:rsidR="007D1A45" w:rsidRPr="002336D4">
        <w:t>≤</w:t>
      </w:r>
      <w:r w:rsidR="007D1A45">
        <w:t xml:space="preserve"> </w:t>
      </w:r>
      <w:r w:rsidR="005136AF">
        <w:t>5</w:t>
      </w:r>
      <w:r w:rsidR="007D1A45">
        <w:t>000*1</w:t>
      </w:r>
      <w:r w:rsidR="005136AF">
        <w:t xml:space="preserve">. But the total bits would be 2000+6000 = 8000 and the total time would be 1+1 = 2 so taking those we need to check if 8000 </w:t>
      </w:r>
      <w:r w:rsidR="005136AF" w:rsidRPr="002336D4">
        <w:t>≤</w:t>
      </w:r>
      <w:r w:rsidR="005136AF">
        <w:t xml:space="preserve"> 5000*2, which it does so we see that this has created a valid schedule.</w:t>
      </w:r>
    </w:p>
    <w:p w14:paraId="142A37F5" w14:textId="77777777" w:rsidR="005136AF" w:rsidRDefault="005136AF" w:rsidP="005136AF">
      <w:pPr>
        <w:spacing w:line="276" w:lineRule="auto"/>
        <w:ind w:firstLine="0"/>
        <w:rPr>
          <w:b/>
        </w:rPr>
      </w:pPr>
    </w:p>
    <w:p w14:paraId="707147A6" w14:textId="141AFC78" w:rsidR="005136AF" w:rsidRDefault="005136AF" w:rsidP="005136AF">
      <w:pPr>
        <w:spacing w:line="276" w:lineRule="auto"/>
        <w:ind w:firstLine="0"/>
      </w:pPr>
      <w:r>
        <w:rPr>
          <w:b/>
        </w:rPr>
        <w:t>b</w:t>
      </w:r>
      <w:r>
        <w:rPr>
          <w:b/>
        </w:rPr>
        <w:t>.</w:t>
      </w:r>
      <w:r>
        <w:t xml:space="preserve"> “</w:t>
      </w:r>
      <w:r w:rsidRPr="005136AF">
        <w:t xml:space="preserve">Give an algorithm that takes a set of </w:t>
      </w:r>
      <w:r w:rsidRPr="005136AF">
        <w:rPr>
          <w:i/>
          <w:iCs/>
        </w:rPr>
        <w:t xml:space="preserve">n </w:t>
      </w:r>
      <w:r w:rsidRPr="005136AF">
        <w:t xml:space="preserve">streams, each specified by its number of bits </w:t>
      </w:r>
      <w:r w:rsidRPr="005136AF">
        <w:rPr>
          <w:i/>
          <w:iCs/>
        </w:rPr>
        <w:t>b</w:t>
      </w:r>
      <w:r w:rsidRPr="005136AF">
        <w:rPr>
          <w:i/>
          <w:iCs/>
          <w:vertAlign w:val="subscript"/>
        </w:rPr>
        <w:t>i</w:t>
      </w:r>
      <w:r w:rsidRPr="005136AF">
        <w:rPr>
          <w:i/>
          <w:iCs/>
        </w:rPr>
        <w:t xml:space="preserve"> </w:t>
      </w:r>
      <w:r w:rsidRPr="005136AF">
        <w:t xml:space="preserve">and its time duration </w:t>
      </w:r>
      <w:r w:rsidRPr="005136AF">
        <w:rPr>
          <w:i/>
          <w:iCs/>
        </w:rPr>
        <w:t>t</w:t>
      </w:r>
      <w:r w:rsidRPr="005136AF">
        <w:rPr>
          <w:i/>
          <w:iCs/>
          <w:vertAlign w:val="subscript"/>
        </w:rPr>
        <w:t>i</w:t>
      </w:r>
      <w:r w:rsidRPr="005136AF">
        <w:t xml:space="preserve">, as well as the link parameter </w:t>
      </w:r>
      <w:r w:rsidRPr="005136AF">
        <w:rPr>
          <w:i/>
          <w:iCs/>
        </w:rPr>
        <w:t>r</w:t>
      </w:r>
      <w:r w:rsidRPr="005136AF">
        <w:t>, and determin</w:t>
      </w:r>
      <w:r>
        <w:t>es whether there exists a valid schedule</w:t>
      </w:r>
      <w:r>
        <w:t>” :</w:t>
      </w:r>
    </w:p>
    <w:p w14:paraId="05A9C3A2" w14:textId="77777777" w:rsidR="00206856" w:rsidRDefault="00206856" w:rsidP="005136AF">
      <w:pPr>
        <w:spacing w:line="276" w:lineRule="auto"/>
        <w:ind w:firstLine="0"/>
      </w:pPr>
    </w:p>
    <w:p w14:paraId="710BB6EF" w14:textId="20C8FE39" w:rsidR="00156034" w:rsidRPr="00156034" w:rsidRDefault="00206856" w:rsidP="00156034">
      <w:pPr>
        <w:spacing w:line="276" w:lineRule="auto"/>
        <w:rPr>
          <w:iCs/>
        </w:rPr>
      </w:pPr>
      <w:r>
        <w:t xml:space="preserve">The algorithm will use the fact that the substructure will need to be able to schedule all </w:t>
      </w:r>
      <w:r w:rsidRPr="00206856">
        <w:rPr>
          <w:i/>
        </w:rPr>
        <w:t>n</w:t>
      </w:r>
      <w:r>
        <w:rPr>
          <w:i/>
        </w:rPr>
        <w:t xml:space="preserve"> </w:t>
      </w:r>
      <w:r w:rsidRPr="00206856">
        <w:t>streams</w:t>
      </w:r>
      <w:r>
        <w:t xml:space="preserve"> such that all </w:t>
      </w:r>
      <w:r w:rsidRPr="00206856">
        <w:rPr>
          <w:i/>
        </w:rPr>
        <w:t>n</w:t>
      </w:r>
      <w:r>
        <w:t xml:space="preserve">-1 streams correctly follow the </w:t>
      </w:r>
      <w:r>
        <w:rPr>
          <w:iCs/>
        </w:rPr>
        <w:t>fact that the total bits is less than or equal to the constant r times the total time of the streams.</w:t>
      </w:r>
      <w:r w:rsidR="00156034">
        <w:rPr>
          <w:iCs/>
        </w:rPr>
        <w:t xml:space="preserve"> First we will order the streams by </w:t>
      </w:r>
      <w:r w:rsidR="00156034" w:rsidRPr="00156034">
        <w:rPr>
          <w:i/>
          <w:iCs/>
        </w:rPr>
        <w:t>b</w:t>
      </w:r>
      <w:r w:rsidR="00156034" w:rsidRPr="00156034">
        <w:rPr>
          <w:i/>
          <w:iCs/>
          <w:vertAlign w:val="subscript"/>
        </w:rPr>
        <w:t>i</w:t>
      </w:r>
      <w:r w:rsidR="00156034">
        <w:rPr>
          <w:iCs/>
        </w:rPr>
        <w:t>/</w:t>
      </w:r>
      <w:r w:rsidR="00156034" w:rsidRPr="00156034">
        <w:rPr>
          <w:i/>
          <w:iCs/>
        </w:rPr>
        <w:t>t</w:t>
      </w:r>
      <w:r w:rsidR="00156034" w:rsidRPr="00156034">
        <w:rPr>
          <w:i/>
          <w:iCs/>
          <w:vertAlign w:val="subscript"/>
        </w:rPr>
        <w:t>i</w:t>
      </w:r>
      <w:r w:rsidR="00156034">
        <w:rPr>
          <w:i/>
          <w:iCs/>
          <w:vertAlign w:val="subscript"/>
        </w:rPr>
        <w:t xml:space="preserve"> </w:t>
      </w:r>
      <w:r w:rsidR="00156034">
        <w:rPr>
          <w:iCs/>
        </w:rPr>
        <w:t>in order to find the lowest bit rate needed.</w:t>
      </w:r>
      <w:r w:rsidR="0091763F">
        <w:rPr>
          <w:iCs/>
        </w:rPr>
        <w:t xml:space="preserve"> Then we will send those streams in that order.</w:t>
      </w:r>
    </w:p>
    <w:p w14:paraId="44D698B3" w14:textId="77777777" w:rsidR="005136AF" w:rsidRDefault="005136AF" w:rsidP="002336D4">
      <w:pPr>
        <w:spacing w:line="276" w:lineRule="auto"/>
      </w:pPr>
    </w:p>
    <w:p w14:paraId="78349F6E" w14:textId="77777777" w:rsidR="00B2655F" w:rsidRDefault="00B2655F" w:rsidP="002336D4">
      <w:pPr>
        <w:spacing w:line="276" w:lineRule="auto"/>
      </w:pPr>
    </w:p>
    <w:p w14:paraId="15D5331A" w14:textId="3595364D" w:rsidR="00B2655F" w:rsidRDefault="000F3128" w:rsidP="002336D4">
      <w:pPr>
        <w:spacing w:line="276" w:lineRule="auto"/>
      </w:pPr>
      <w:r>
        <w:t>[Algorithm is on following</w:t>
      </w:r>
      <w:bookmarkStart w:id="0" w:name="_GoBack"/>
      <w:bookmarkEnd w:id="0"/>
      <w:r>
        <w:t xml:space="preserve"> page]</w:t>
      </w:r>
    </w:p>
    <w:p w14:paraId="2F1634E7" w14:textId="77777777" w:rsidR="00B2655F" w:rsidRDefault="00B2655F" w:rsidP="002336D4">
      <w:pPr>
        <w:spacing w:line="276" w:lineRule="auto"/>
      </w:pPr>
    </w:p>
    <w:p w14:paraId="01F84E33" w14:textId="77777777" w:rsidR="00B2655F" w:rsidRDefault="00B2655F" w:rsidP="002336D4">
      <w:pPr>
        <w:spacing w:line="276" w:lineRule="auto"/>
      </w:pPr>
    </w:p>
    <w:p w14:paraId="2DDCAA8F" w14:textId="77777777" w:rsidR="00B2655F" w:rsidRDefault="00B2655F" w:rsidP="002336D4">
      <w:pPr>
        <w:spacing w:line="276" w:lineRule="auto"/>
      </w:pPr>
    </w:p>
    <w:p w14:paraId="0587F3FE" w14:textId="77777777" w:rsidR="00B2655F" w:rsidRDefault="00B2655F" w:rsidP="002336D4">
      <w:pPr>
        <w:spacing w:line="276" w:lineRule="auto"/>
      </w:pPr>
    </w:p>
    <w:p w14:paraId="4BA7F8B1" w14:textId="77777777" w:rsidR="00B2655F" w:rsidRDefault="00B2655F" w:rsidP="002336D4">
      <w:pPr>
        <w:spacing w:line="276" w:lineRule="auto"/>
      </w:pPr>
    </w:p>
    <w:p w14:paraId="05FC7898" w14:textId="77777777" w:rsidR="00B2655F" w:rsidRDefault="00B2655F" w:rsidP="002336D4">
      <w:pPr>
        <w:spacing w:line="276" w:lineRule="auto"/>
      </w:pPr>
    </w:p>
    <w:p w14:paraId="41AB0DF9" w14:textId="77777777" w:rsidR="00B2655F" w:rsidRDefault="00B2655F" w:rsidP="002336D4">
      <w:pPr>
        <w:spacing w:line="276" w:lineRule="auto"/>
      </w:pPr>
    </w:p>
    <w:p w14:paraId="5A43F07B" w14:textId="77777777" w:rsidR="00B2655F" w:rsidRDefault="00B2655F" w:rsidP="002336D4">
      <w:pPr>
        <w:spacing w:line="276" w:lineRule="auto"/>
      </w:pPr>
    </w:p>
    <w:p w14:paraId="7B6D9584" w14:textId="77777777" w:rsidR="00B2655F" w:rsidRDefault="00B2655F" w:rsidP="002336D4">
      <w:pPr>
        <w:spacing w:line="276" w:lineRule="auto"/>
      </w:pPr>
    </w:p>
    <w:p w14:paraId="360DEC4E" w14:textId="77777777" w:rsidR="00B2655F" w:rsidRDefault="00B2655F" w:rsidP="002336D4">
      <w:pPr>
        <w:spacing w:line="276" w:lineRule="auto"/>
      </w:pPr>
    </w:p>
    <w:p w14:paraId="4F2F2FD9" w14:textId="77777777" w:rsidR="00B2655F" w:rsidRDefault="00B2655F" w:rsidP="002336D4">
      <w:pPr>
        <w:spacing w:line="276" w:lineRule="auto"/>
      </w:pPr>
    </w:p>
    <w:p w14:paraId="604B648F" w14:textId="77777777" w:rsidR="00B2655F" w:rsidRDefault="00B2655F" w:rsidP="002336D4">
      <w:pPr>
        <w:spacing w:line="276" w:lineRule="auto"/>
      </w:pPr>
    </w:p>
    <w:p w14:paraId="475D9BCA" w14:textId="77777777" w:rsidR="00B2655F" w:rsidRDefault="00B2655F" w:rsidP="002336D4">
      <w:pPr>
        <w:spacing w:line="276" w:lineRule="auto"/>
      </w:pPr>
    </w:p>
    <w:p w14:paraId="6D2E660D" w14:textId="77777777" w:rsidR="00B2655F" w:rsidRDefault="00B2655F" w:rsidP="002336D4">
      <w:pPr>
        <w:spacing w:line="276" w:lineRule="auto"/>
      </w:pPr>
    </w:p>
    <w:p w14:paraId="280E007A" w14:textId="77777777" w:rsidR="00B2655F" w:rsidRPr="007D1A45" w:rsidRDefault="00B2655F" w:rsidP="002336D4">
      <w:pPr>
        <w:spacing w:line="276" w:lineRule="auto"/>
      </w:pPr>
    </w:p>
    <w:p w14:paraId="6FE7C198" w14:textId="22679BC2" w:rsidR="008A0207" w:rsidRDefault="008A0207" w:rsidP="008A0207">
      <w:pPr>
        <w:spacing w:line="276" w:lineRule="auto"/>
        <w:ind w:firstLine="0"/>
      </w:pPr>
      <w:r>
        <w:lastRenderedPageBreak/>
        <w:t xml:space="preserve">Example of Algorithm (pseudocode using </w:t>
      </w:r>
      <w:r>
        <w:t>S</w:t>
      </w:r>
      <w:r>
        <w:t>wift syntax):</w:t>
      </w:r>
    </w:p>
    <w:p w14:paraId="28FACACC" w14:textId="77777777" w:rsidR="008A0207" w:rsidRDefault="008A0207" w:rsidP="008A0207">
      <w:pPr>
        <w:spacing w:line="276" w:lineRule="auto"/>
        <w:ind w:firstLine="0"/>
      </w:pPr>
    </w:p>
    <w:p w14:paraId="3842C136" w14:textId="77777777" w:rsidR="008A0207" w:rsidRDefault="008A0207" w:rsidP="008A0207">
      <w:pPr>
        <w:spacing w:line="276" w:lineRule="auto"/>
        <w:ind w:firstLine="0"/>
      </w:pPr>
      <w:r w:rsidRPr="002A50D2">
        <w:rPr>
          <w:rFonts w:ascii="Courier" w:hAnsi="Courier"/>
          <w:sz w:val="20"/>
          <w:szCs w:val="20"/>
        </w:rPr>
        <w:t>/</w:t>
      </w:r>
      <w:r>
        <w:rPr>
          <w:rFonts w:ascii="Courier" w:hAnsi="Courier"/>
          <w:sz w:val="20"/>
          <w:szCs w:val="20"/>
        </w:rPr>
        <w:t>*</w:t>
      </w:r>
      <w:r w:rsidRPr="002A50D2">
        <w:rPr>
          <w:rFonts w:ascii="Courier" w:hAnsi="Courier"/>
          <w:sz w:val="20"/>
          <w:szCs w:val="20"/>
        </w:rPr>
        <w:t xml:space="preserve"> function takes and returns array of jobs</w:t>
      </w:r>
      <w:r>
        <w:rPr>
          <w:rFonts w:ascii="Courier" w:hAnsi="Courier"/>
          <w:sz w:val="20"/>
          <w:szCs w:val="20"/>
        </w:rPr>
        <w:t xml:space="preserve"> */</w:t>
      </w:r>
    </w:p>
    <w:p w14:paraId="73FB0AEF" w14:textId="3B8D4202" w:rsidR="008A0207" w:rsidRDefault="008A0207" w:rsidP="008A0207">
      <w:pPr>
        <w:spacing w:line="276" w:lineRule="auto"/>
        <w:ind w:firstLine="0"/>
        <w:rPr>
          <w:rFonts w:ascii="Courier" w:hAnsi="Courier"/>
          <w:sz w:val="20"/>
          <w:szCs w:val="20"/>
        </w:rPr>
      </w:pPr>
      <w:r w:rsidRPr="002A50D2">
        <w:rPr>
          <w:rFonts w:ascii="Courier" w:hAnsi="Courier"/>
          <w:sz w:val="20"/>
          <w:szCs w:val="20"/>
        </w:rPr>
        <w:t xml:space="preserve">func </w:t>
      </w:r>
      <w:r>
        <w:rPr>
          <w:rFonts w:ascii="Courier" w:hAnsi="Courier"/>
          <w:sz w:val="20"/>
          <w:szCs w:val="20"/>
        </w:rPr>
        <w:t>calcSchedule</w:t>
      </w:r>
      <w:r w:rsidRPr="002A50D2">
        <w:rPr>
          <w:rFonts w:ascii="Courier" w:hAnsi="Courier"/>
          <w:sz w:val="20"/>
          <w:szCs w:val="20"/>
        </w:rPr>
        <w:t>(</w:t>
      </w:r>
      <w:r>
        <w:rPr>
          <w:rFonts w:ascii="Courier" w:hAnsi="Courier"/>
          <w:sz w:val="20"/>
          <w:szCs w:val="20"/>
        </w:rPr>
        <w:t>streams</w:t>
      </w:r>
      <w:r w:rsidRPr="002A50D2">
        <w:rPr>
          <w:rFonts w:ascii="Courier" w:hAnsi="Courier"/>
          <w:sz w:val="20"/>
          <w:szCs w:val="20"/>
        </w:rPr>
        <w:t>: [</w:t>
      </w:r>
      <w:r>
        <w:rPr>
          <w:rFonts w:ascii="Courier" w:hAnsi="Courier"/>
          <w:sz w:val="20"/>
          <w:szCs w:val="20"/>
        </w:rPr>
        <w:t>Stream</w:t>
      </w:r>
      <w:r w:rsidRPr="002A50D2">
        <w:rPr>
          <w:rFonts w:ascii="Courier" w:hAnsi="Courier"/>
          <w:sz w:val="20"/>
          <w:szCs w:val="20"/>
        </w:rPr>
        <w:t>]) -&gt; [</w:t>
      </w:r>
      <w:r>
        <w:rPr>
          <w:rFonts w:ascii="Courier" w:hAnsi="Courier"/>
          <w:sz w:val="20"/>
          <w:szCs w:val="20"/>
        </w:rPr>
        <w:t>Stream</w:t>
      </w:r>
      <w:r w:rsidRPr="002A50D2">
        <w:rPr>
          <w:rFonts w:ascii="Courier" w:hAnsi="Courier"/>
          <w:sz w:val="20"/>
          <w:szCs w:val="20"/>
        </w:rPr>
        <w:t xml:space="preserve">] { </w:t>
      </w:r>
    </w:p>
    <w:p w14:paraId="352A17E0" w14:textId="53D28E6A" w:rsidR="008A0207" w:rsidRDefault="008A0207" w:rsidP="008A0207">
      <w:pPr>
        <w:spacing w:line="276" w:lineRule="auto"/>
        <w:ind w:firstLine="0"/>
        <w:rPr>
          <w:rFonts w:ascii="Courier" w:hAnsi="Courier"/>
          <w:sz w:val="20"/>
          <w:szCs w:val="20"/>
        </w:rPr>
      </w:pPr>
      <w:r>
        <w:rPr>
          <w:rFonts w:ascii="Courier" w:hAnsi="Courier"/>
          <w:sz w:val="20"/>
          <w:szCs w:val="20"/>
        </w:rPr>
        <w:tab/>
        <w:t xml:space="preserve">var bitRates: </w:t>
      </w:r>
      <w:r>
        <w:rPr>
          <w:rFonts w:ascii="Courier" w:hAnsi="Courier"/>
          <w:sz w:val="20"/>
          <w:szCs w:val="20"/>
        </w:rPr>
        <w:t xml:space="preserve">[Float] </w:t>
      </w:r>
      <w:r>
        <w:rPr>
          <w:rFonts w:ascii="Courier" w:hAnsi="Courier"/>
          <w:sz w:val="20"/>
          <w:szCs w:val="20"/>
        </w:rPr>
        <w:t>// to store bitrates of each stream</w:t>
      </w:r>
    </w:p>
    <w:p w14:paraId="2AE2BB5A" w14:textId="46DA6591" w:rsidR="008A0207" w:rsidRDefault="008A0207" w:rsidP="008A0207">
      <w:pPr>
        <w:spacing w:line="276" w:lineRule="auto"/>
        <w:ind w:firstLine="0"/>
        <w:rPr>
          <w:rFonts w:ascii="Courier" w:hAnsi="Courier"/>
          <w:sz w:val="20"/>
          <w:szCs w:val="20"/>
        </w:rPr>
      </w:pPr>
      <w:r>
        <w:rPr>
          <w:rFonts w:ascii="Courier" w:hAnsi="Courier"/>
          <w:sz w:val="20"/>
          <w:szCs w:val="20"/>
        </w:rPr>
        <w:tab/>
        <w:t>var bitRateTotal: Float</w:t>
      </w:r>
    </w:p>
    <w:p w14:paraId="4A130303" w14:textId="1034142E" w:rsidR="00B2655F" w:rsidRPr="00B2655F" w:rsidRDefault="00B2655F" w:rsidP="00B2655F">
      <w:pPr>
        <w:spacing w:line="276" w:lineRule="auto"/>
        <w:rPr>
          <w:rFonts w:ascii="Courier" w:hAnsi="Courier"/>
          <w:sz w:val="28"/>
          <w:szCs w:val="20"/>
        </w:rPr>
      </w:pPr>
      <w:r>
        <w:rPr>
          <w:rFonts w:ascii="Courier" w:hAnsi="Courier"/>
          <w:sz w:val="20"/>
          <w:szCs w:val="20"/>
        </w:rPr>
        <w:t>var</w:t>
      </w:r>
      <w:r>
        <w:rPr>
          <w:rFonts w:ascii="Courier" w:hAnsi="Courier"/>
          <w:sz w:val="20"/>
          <w:szCs w:val="20"/>
        </w:rPr>
        <w:t xml:space="preserve"> sortedStreams</w:t>
      </w:r>
      <w:r>
        <w:rPr>
          <w:rFonts w:ascii="Courier" w:hAnsi="Courier"/>
          <w:sz w:val="20"/>
          <w:szCs w:val="20"/>
        </w:rPr>
        <w:t>: [Stream]</w:t>
      </w:r>
    </w:p>
    <w:p w14:paraId="43773C60" w14:textId="77777777" w:rsidR="008A0207" w:rsidRDefault="008A0207" w:rsidP="008A0207">
      <w:pPr>
        <w:spacing w:line="276" w:lineRule="auto"/>
        <w:ind w:firstLine="0"/>
        <w:rPr>
          <w:rFonts w:ascii="Courier" w:hAnsi="Courier"/>
          <w:sz w:val="20"/>
          <w:szCs w:val="20"/>
        </w:rPr>
      </w:pPr>
    </w:p>
    <w:p w14:paraId="3372AF3B" w14:textId="2D786FB1" w:rsidR="008A0207" w:rsidRDefault="008A0207" w:rsidP="008A0207">
      <w:pPr>
        <w:spacing w:line="276" w:lineRule="auto"/>
        <w:ind w:left="720" w:firstLine="0"/>
        <w:rPr>
          <w:rFonts w:ascii="Courier" w:hAnsi="Courier"/>
          <w:sz w:val="20"/>
          <w:szCs w:val="20"/>
        </w:rPr>
      </w:pPr>
      <w:r>
        <w:rPr>
          <w:rFonts w:ascii="Courier" w:hAnsi="Courier"/>
          <w:sz w:val="20"/>
          <w:szCs w:val="20"/>
        </w:rPr>
        <w:t>for (</w:t>
      </w:r>
      <w:r>
        <w:rPr>
          <w:rFonts w:ascii="Courier" w:hAnsi="Courier"/>
          <w:sz w:val="20"/>
          <w:szCs w:val="20"/>
        </w:rPr>
        <w:t>Int i = 0; i++; i &lt; streams.count</w:t>
      </w:r>
      <w:r>
        <w:rPr>
          <w:rFonts w:ascii="Courier" w:hAnsi="Courier"/>
          <w:sz w:val="20"/>
          <w:szCs w:val="20"/>
        </w:rPr>
        <w:t xml:space="preserve">) { // for each </w:t>
      </w:r>
      <w:r>
        <w:rPr>
          <w:rFonts w:ascii="Courier" w:hAnsi="Courier"/>
          <w:sz w:val="20"/>
          <w:szCs w:val="20"/>
        </w:rPr>
        <w:t>stream</w:t>
      </w:r>
    </w:p>
    <w:p w14:paraId="2D0C0EA3" w14:textId="76B823C4" w:rsidR="008A0207" w:rsidRDefault="008A0207" w:rsidP="008A0207">
      <w:pPr>
        <w:spacing w:line="276" w:lineRule="auto"/>
        <w:ind w:left="720"/>
        <w:rPr>
          <w:rFonts w:ascii="Courier" w:hAnsi="Courier"/>
          <w:sz w:val="20"/>
          <w:szCs w:val="20"/>
        </w:rPr>
      </w:pPr>
      <w:r>
        <w:rPr>
          <w:rFonts w:ascii="Courier" w:hAnsi="Courier"/>
          <w:sz w:val="20"/>
          <w:szCs w:val="20"/>
        </w:rPr>
        <w:t xml:space="preserve">let thisStream = </w:t>
      </w:r>
      <w:r>
        <w:rPr>
          <w:rFonts w:ascii="Courier" w:hAnsi="Courier"/>
          <w:sz w:val="20"/>
          <w:szCs w:val="20"/>
        </w:rPr>
        <w:t>streams[i]</w:t>
      </w:r>
    </w:p>
    <w:p w14:paraId="00619A91" w14:textId="2852A790" w:rsidR="008A0207" w:rsidRDefault="008A0207" w:rsidP="008A0207">
      <w:pPr>
        <w:spacing w:line="276" w:lineRule="auto"/>
        <w:ind w:left="720" w:firstLine="0"/>
        <w:rPr>
          <w:rFonts w:ascii="Courier" w:hAnsi="Courier"/>
          <w:sz w:val="20"/>
          <w:szCs w:val="20"/>
        </w:rPr>
      </w:pPr>
      <w:r>
        <w:rPr>
          <w:rFonts w:ascii="Courier" w:hAnsi="Courier"/>
          <w:sz w:val="20"/>
          <w:szCs w:val="20"/>
        </w:rPr>
        <w:tab/>
        <w:t xml:space="preserve">bitRates[i] = thisStream.bitRate/ </w:t>
      </w:r>
      <w:r>
        <w:rPr>
          <w:rFonts w:ascii="Courier" w:hAnsi="Courier"/>
          <w:sz w:val="20"/>
          <w:szCs w:val="20"/>
        </w:rPr>
        <w:t>thisStream</w:t>
      </w:r>
      <w:r>
        <w:rPr>
          <w:rFonts w:ascii="Courier" w:hAnsi="Courier"/>
          <w:sz w:val="20"/>
          <w:szCs w:val="20"/>
        </w:rPr>
        <w:t>.time</w:t>
      </w:r>
    </w:p>
    <w:p w14:paraId="7445827C" w14:textId="6120C361" w:rsidR="008A0207" w:rsidRDefault="00B2655F" w:rsidP="008A0207">
      <w:pPr>
        <w:spacing w:line="276" w:lineRule="auto"/>
        <w:ind w:left="720"/>
        <w:rPr>
          <w:rFonts w:ascii="Courier" w:hAnsi="Courier"/>
          <w:sz w:val="20"/>
          <w:szCs w:val="20"/>
        </w:rPr>
      </w:pPr>
      <w:r>
        <w:rPr>
          <w:rFonts w:ascii="Courier" w:hAnsi="Courier"/>
          <w:sz w:val="20"/>
          <w:szCs w:val="20"/>
        </w:rPr>
        <w:t>sortedStreams</w:t>
      </w:r>
      <w:r>
        <w:rPr>
          <w:rFonts w:ascii="Courier" w:hAnsi="Courier"/>
          <w:sz w:val="20"/>
          <w:szCs w:val="20"/>
        </w:rPr>
        <w:t xml:space="preserve"> </w:t>
      </w:r>
      <w:r w:rsidR="008A0207">
        <w:rPr>
          <w:rFonts w:ascii="Courier" w:hAnsi="Courier"/>
          <w:sz w:val="20"/>
          <w:szCs w:val="20"/>
        </w:rPr>
        <w:t xml:space="preserve">= </w:t>
      </w:r>
      <w:r w:rsidR="008A0207">
        <w:rPr>
          <w:rFonts w:ascii="Courier" w:hAnsi="Courier"/>
          <w:sz w:val="20"/>
          <w:szCs w:val="20"/>
        </w:rPr>
        <w:t>sortStreams</w:t>
      </w:r>
      <w:r w:rsidR="008A0207">
        <w:rPr>
          <w:rFonts w:ascii="Courier" w:hAnsi="Courier"/>
          <w:sz w:val="20"/>
          <w:szCs w:val="20"/>
        </w:rPr>
        <w:t>(</w:t>
      </w:r>
      <w:r w:rsidR="00A11C2C">
        <w:rPr>
          <w:rFonts w:ascii="Courier" w:hAnsi="Courier"/>
          <w:sz w:val="20"/>
          <w:szCs w:val="20"/>
        </w:rPr>
        <w:t xml:space="preserve">streams, </w:t>
      </w:r>
      <w:r w:rsidR="008A0207">
        <w:rPr>
          <w:rFonts w:ascii="Courier" w:hAnsi="Courier"/>
          <w:sz w:val="20"/>
          <w:szCs w:val="20"/>
        </w:rPr>
        <w:t>bitRates</w:t>
      </w:r>
      <w:r w:rsidR="009B5191">
        <w:rPr>
          <w:rFonts w:ascii="Courier" w:hAnsi="Courier"/>
          <w:sz w:val="20"/>
          <w:szCs w:val="20"/>
        </w:rPr>
        <w:t>,</w:t>
      </w:r>
      <w:r w:rsidR="009B5191" w:rsidRPr="009B5191">
        <w:rPr>
          <w:rFonts w:ascii="Courier" w:hAnsi="Courier"/>
          <w:sz w:val="20"/>
          <w:szCs w:val="20"/>
        </w:rPr>
        <w:t xml:space="preserve"> </w:t>
      </w:r>
      <w:r w:rsidR="009B5191">
        <w:rPr>
          <w:rFonts w:ascii="Courier" w:hAnsi="Courier"/>
          <w:sz w:val="20"/>
          <w:szCs w:val="20"/>
        </w:rPr>
        <w:t>bitRateTotal</w:t>
      </w:r>
      <w:r w:rsidR="008A0207">
        <w:rPr>
          <w:rFonts w:ascii="Courier" w:hAnsi="Courier"/>
          <w:sz w:val="20"/>
          <w:szCs w:val="20"/>
        </w:rPr>
        <w:t>)</w:t>
      </w:r>
    </w:p>
    <w:p w14:paraId="5BB1A47B" w14:textId="77777777" w:rsidR="00B2655F" w:rsidRDefault="008A0207" w:rsidP="008A0207">
      <w:pPr>
        <w:spacing w:line="276" w:lineRule="auto"/>
        <w:ind w:firstLine="0"/>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 xml:space="preserve">/* </w:t>
      </w:r>
      <w:r w:rsidR="009B5191">
        <w:rPr>
          <w:rFonts w:ascii="Courier" w:hAnsi="Courier"/>
          <w:sz w:val="20"/>
          <w:szCs w:val="20"/>
        </w:rPr>
        <w:t>sortStreams</w:t>
      </w:r>
      <w:r w:rsidR="009B5191">
        <w:rPr>
          <w:rFonts w:ascii="Courier" w:hAnsi="Courier"/>
          <w:sz w:val="20"/>
          <w:szCs w:val="20"/>
        </w:rPr>
        <w:t xml:space="preserve"> would fail if bitRateTotal </w:t>
      </w:r>
      <w:r w:rsidR="00B2655F">
        <w:rPr>
          <w:rFonts w:ascii="Courier" w:hAnsi="Courier"/>
          <w:sz w:val="20"/>
          <w:szCs w:val="20"/>
        </w:rPr>
        <w:t>was ever set to be</w:t>
      </w:r>
    </w:p>
    <w:p w14:paraId="2DE89B9D" w14:textId="77777777" w:rsidR="00B2655F" w:rsidRDefault="009B5191" w:rsidP="00B2655F">
      <w:pPr>
        <w:spacing w:line="276" w:lineRule="auto"/>
        <w:ind w:left="720"/>
        <w:rPr>
          <w:rFonts w:ascii="Courier" w:hAnsi="Courier"/>
          <w:sz w:val="20"/>
          <w:szCs w:val="20"/>
        </w:rPr>
      </w:pPr>
      <w:r>
        <w:rPr>
          <w:rFonts w:ascii="Courier" w:hAnsi="Courier"/>
          <w:sz w:val="20"/>
          <w:szCs w:val="20"/>
        </w:rPr>
        <w:t>greater than r.</w:t>
      </w:r>
      <w:r w:rsidR="00B2655F">
        <w:rPr>
          <w:rFonts w:ascii="Courier" w:hAnsi="Courier"/>
          <w:sz w:val="20"/>
          <w:szCs w:val="20"/>
        </w:rPr>
        <w:t xml:space="preserve"> B</w:t>
      </w:r>
      <w:r w:rsidR="008A0207">
        <w:rPr>
          <w:rFonts w:ascii="Courier" w:hAnsi="Courier"/>
          <w:sz w:val="20"/>
          <w:szCs w:val="20"/>
        </w:rPr>
        <w:t>ecause we use RANDOMIZED-QUICKSORT</w:t>
      </w:r>
      <w:r w:rsidR="00B2655F">
        <w:rPr>
          <w:rFonts w:ascii="Courier" w:hAnsi="Courier"/>
          <w:sz w:val="20"/>
          <w:szCs w:val="20"/>
        </w:rPr>
        <w:t>, the expected</w:t>
      </w:r>
    </w:p>
    <w:p w14:paraId="40658E8C" w14:textId="0BC7D36C" w:rsidR="008A0207" w:rsidRDefault="00B2655F" w:rsidP="00B2655F">
      <w:pPr>
        <w:spacing w:line="276" w:lineRule="auto"/>
        <w:ind w:left="720"/>
        <w:rPr>
          <w:rFonts w:ascii="Courier" w:hAnsi="Courier"/>
          <w:sz w:val="20"/>
          <w:szCs w:val="20"/>
        </w:rPr>
      </w:pPr>
      <w:r>
        <w:rPr>
          <w:rFonts w:ascii="Courier" w:hAnsi="Courier"/>
          <w:sz w:val="20"/>
          <w:szCs w:val="20"/>
        </w:rPr>
        <w:t xml:space="preserve">time </w:t>
      </w:r>
      <w:r w:rsidR="008A0207">
        <w:rPr>
          <w:rFonts w:ascii="Courier" w:hAnsi="Courier"/>
          <w:sz w:val="20"/>
          <w:szCs w:val="20"/>
        </w:rPr>
        <w:t>requirement of sortStreams is O(nlogn). */</w:t>
      </w:r>
    </w:p>
    <w:p w14:paraId="77723AC5" w14:textId="77777777" w:rsidR="008A0207" w:rsidRDefault="008A0207" w:rsidP="008A0207">
      <w:pPr>
        <w:spacing w:line="276" w:lineRule="auto"/>
        <w:ind w:left="720" w:firstLine="0"/>
        <w:rPr>
          <w:rFonts w:ascii="Courier" w:hAnsi="Courier"/>
          <w:sz w:val="20"/>
          <w:szCs w:val="20"/>
        </w:rPr>
      </w:pPr>
    </w:p>
    <w:p w14:paraId="131A6AA0" w14:textId="77777777" w:rsidR="008A0207" w:rsidRDefault="008A0207" w:rsidP="008A0207">
      <w:pPr>
        <w:spacing w:line="276" w:lineRule="auto"/>
        <w:ind w:left="720" w:firstLine="0"/>
        <w:rPr>
          <w:rFonts w:ascii="Courier" w:hAnsi="Courier"/>
          <w:sz w:val="20"/>
          <w:szCs w:val="20"/>
        </w:rPr>
      </w:pPr>
    </w:p>
    <w:p w14:paraId="51B92AB9" w14:textId="77777777" w:rsidR="008A0207" w:rsidRDefault="008A0207" w:rsidP="008A0207">
      <w:pPr>
        <w:spacing w:line="276" w:lineRule="auto"/>
        <w:ind w:firstLine="0"/>
        <w:rPr>
          <w:rFonts w:ascii="Courier" w:hAnsi="Courier"/>
          <w:sz w:val="20"/>
          <w:szCs w:val="20"/>
        </w:rPr>
      </w:pPr>
      <w:r>
        <w:rPr>
          <w:rFonts w:ascii="Courier" w:hAnsi="Courier"/>
          <w:sz w:val="20"/>
          <w:szCs w:val="20"/>
        </w:rPr>
        <w:tab/>
      </w:r>
      <w:r>
        <w:rPr>
          <w:rFonts w:ascii="Courier" w:hAnsi="Courier"/>
          <w:sz w:val="20"/>
          <w:szCs w:val="20"/>
        </w:rPr>
        <w:tab/>
        <w:t xml:space="preserve">superComputer(job) { </w:t>
      </w:r>
    </w:p>
    <w:p w14:paraId="47A8CF34" w14:textId="77777777" w:rsidR="008A0207" w:rsidRDefault="008A0207" w:rsidP="008A0207">
      <w:pPr>
        <w:spacing w:line="276" w:lineRule="auto"/>
        <w:ind w:left="1440"/>
        <w:rPr>
          <w:rFonts w:ascii="Courier" w:hAnsi="Courier"/>
          <w:sz w:val="20"/>
          <w:szCs w:val="20"/>
        </w:rPr>
      </w:pPr>
      <w:r>
        <w:rPr>
          <w:rFonts w:ascii="Courier" w:hAnsi="Courier"/>
          <w:sz w:val="20"/>
          <w:szCs w:val="20"/>
        </w:rPr>
        <w:t>/* on completion of preprocess of job on super computer */</w:t>
      </w:r>
    </w:p>
    <w:p w14:paraId="3221C91F" w14:textId="77777777" w:rsidR="008A0207" w:rsidRDefault="008A0207" w:rsidP="008A0207">
      <w:pPr>
        <w:spacing w:line="276" w:lineRule="auto"/>
        <w:ind w:left="1440"/>
        <w:rPr>
          <w:rFonts w:ascii="Courier" w:hAnsi="Courier"/>
          <w:sz w:val="20"/>
          <w:szCs w:val="20"/>
        </w:rPr>
      </w:pPr>
      <w:r>
        <w:rPr>
          <w:rFonts w:ascii="Courier" w:hAnsi="Courier"/>
          <w:sz w:val="20"/>
          <w:szCs w:val="20"/>
        </w:rPr>
        <w:t>somePC(job) // finish job on pc</w:t>
      </w:r>
    </w:p>
    <w:p w14:paraId="552D6BD3" w14:textId="77777777" w:rsidR="008A0207" w:rsidRDefault="008A0207" w:rsidP="008A0207">
      <w:pPr>
        <w:spacing w:line="276" w:lineRule="auto"/>
        <w:ind w:firstLine="0"/>
        <w:rPr>
          <w:rFonts w:ascii="Courier" w:hAnsi="Courier"/>
          <w:sz w:val="20"/>
          <w:szCs w:val="20"/>
        </w:rPr>
      </w:pPr>
      <w:r>
        <w:rPr>
          <w:rFonts w:ascii="Courier" w:hAnsi="Courier"/>
          <w:sz w:val="20"/>
          <w:szCs w:val="20"/>
        </w:rPr>
        <w:tab/>
      </w:r>
      <w:r>
        <w:rPr>
          <w:rFonts w:ascii="Courier" w:hAnsi="Courier"/>
          <w:sz w:val="20"/>
          <w:szCs w:val="20"/>
        </w:rPr>
        <w:tab/>
        <w:t>}</w:t>
      </w:r>
    </w:p>
    <w:p w14:paraId="00C669AC" w14:textId="6F89F388" w:rsidR="00E161B6" w:rsidRDefault="008A0207" w:rsidP="00B2655F">
      <w:pPr>
        <w:spacing w:line="276" w:lineRule="auto"/>
        <w:rPr>
          <w:rFonts w:ascii="Courier" w:hAnsi="Courier"/>
          <w:sz w:val="20"/>
          <w:szCs w:val="20"/>
        </w:rPr>
      </w:pPr>
      <w:r>
        <w:rPr>
          <w:rFonts w:ascii="Courier" w:hAnsi="Courier"/>
          <w:sz w:val="20"/>
          <w:szCs w:val="20"/>
        </w:rPr>
        <w:t>}</w:t>
      </w:r>
    </w:p>
    <w:p w14:paraId="0465A4B7" w14:textId="77777777" w:rsidR="00B2655F" w:rsidRDefault="00B2655F" w:rsidP="00B2655F">
      <w:pPr>
        <w:spacing w:line="276" w:lineRule="auto"/>
        <w:rPr>
          <w:rFonts w:ascii="Courier" w:hAnsi="Courier"/>
          <w:sz w:val="20"/>
          <w:szCs w:val="20"/>
        </w:rPr>
      </w:pPr>
    </w:p>
    <w:p w14:paraId="4A6CA69E" w14:textId="4691F579" w:rsidR="00B2655F" w:rsidRDefault="00B2655F" w:rsidP="00B2655F">
      <w:pPr>
        <w:spacing w:line="276" w:lineRule="auto"/>
        <w:rPr>
          <w:rFonts w:ascii="Courier" w:hAnsi="Courier"/>
          <w:sz w:val="28"/>
          <w:szCs w:val="20"/>
        </w:rPr>
      </w:pPr>
      <w:r>
        <w:rPr>
          <w:rFonts w:ascii="Courier" w:hAnsi="Courier"/>
          <w:sz w:val="20"/>
          <w:szCs w:val="20"/>
        </w:rPr>
        <w:t xml:space="preserve">return </w:t>
      </w:r>
      <w:r>
        <w:rPr>
          <w:rFonts w:ascii="Courier" w:hAnsi="Courier"/>
          <w:sz w:val="20"/>
          <w:szCs w:val="20"/>
        </w:rPr>
        <w:t>sortedStreams</w:t>
      </w:r>
      <w:r>
        <w:rPr>
          <w:rFonts w:ascii="Courier" w:hAnsi="Courier"/>
          <w:sz w:val="20"/>
          <w:szCs w:val="20"/>
        </w:rPr>
        <w:t xml:space="preserve"> // returns sorted streams that make up schedule.</w:t>
      </w:r>
    </w:p>
    <w:p w14:paraId="4AB761ED" w14:textId="77777777" w:rsidR="00B2655F" w:rsidRDefault="00B2655F" w:rsidP="00B2655F">
      <w:pPr>
        <w:spacing w:line="276" w:lineRule="auto"/>
        <w:ind w:firstLine="0"/>
        <w:rPr>
          <w:rFonts w:ascii="Courier" w:hAnsi="Courier"/>
          <w:sz w:val="28"/>
          <w:szCs w:val="20"/>
        </w:rPr>
      </w:pPr>
      <w:r>
        <w:rPr>
          <w:rFonts w:ascii="Courier" w:hAnsi="Courier"/>
          <w:sz w:val="20"/>
          <w:szCs w:val="20"/>
        </w:rPr>
        <w:t>}</w:t>
      </w:r>
    </w:p>
    <w:p w14:paraId="1A50A637" w14:textId="77777777" w:rsidR="00B2655F" w:rsidRPr="00B2655F" w:rsidRDefault="00B2655F" w:rsidP="00B2655F">
      <w:pPr>
        <w:spacing w:line="276" w:lineRule="auto"/>
        <w:ind w:firstLine="0"/>
        <w:rPr>
          <w:rFonts w:ascii="Courier" w:hAnsi="Courier"/>
          <w:sz w:val="28"/>
          <w:szCs w:val="20"/>
        </w:rPr>
      </w:pPr>
    </w:p>
    <w:sectPr w:rsidR="00B2655F" w:rsidRPr="00B2655F" w:rsidSect="001771E5">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DE4E8" w14:textId="77777777" w:rsidR="00A61FF8" w:rsidRDefault="00A61FF8">
      <w:pPr>
        <w:spacing w:line="240" w:lineRule="auto"/>
      </w:pPr>
      <w:r>
        <w:separator/>
      </w:r>
    </w:p>
  </w:endnote>
  <w:endnote w:type="continuationSeparator" w:id="0">
    <w:p w14:paraId="06016472" w14:textId="77777777" w:rsidR="00A61FF8" w:rsidRDefault="00A61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0D635" w14:textId="77777777" w:rsidR="00A61FF8" w:rsidRDefault="00A61FF8">
      <w:pPr>
        <w:spacing w:line="240" w:lineRule="auto"/>
      </w:pPr>
      <w:r>
        <w:separator/>
      </w:r>
    </w:p>
  </w:footnote>
  <w:footnote w:type="continuationSeparator" w:id="0">
    <w:p w14:paraId="322A2F47" w14:textId="77777777" w:rsidR="00A61FF8" w:rsidRDefault="00A61F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4D35B" w14:textId="77777777" w:rsidR="00547A1A" w:rsidRDefault="00A61FF8">
    <w:pPr>
      <w:pStyle w:val="Header"/>
    </w:pPr>
    <w:sdt>
      <w:sdtPr>
        <w:rPr>
          <w:rStyle w:val="Strong"/>
        </w:rPr>
        <w:alias w:val="Running head"/>
        <w:tag w:val=""/>
        <w:id w:val="1072628492"/>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55381">
          <w:rPr>
            <w:rStyle w:val="Strong"/>
          </w:rPr>
          <w:t>[Shortened Title up to 50 Characters]</w:t>
        </w:r>
      </w:sdtContent>
    </w:sdt>
    <w:r w:rsidR="00955381">
      <w:rPr>
        <w:rStyle w:val="Strong"/>
      </w:rPr>
      <w:t xml:space="preserve"> </w:t>
    </w:r>
    <w:r w:rsidR="00955381">
      <w:rPr>
        <w:rStyle w:val="Strong"/>
      </w:rPr>
      <w:ptab w:relativeTo="margin" w:alignment="right" w:leader="none"/>
    </w:r>
    <w:r w:rsidR="00955381">
      <w:rPr>
        <w:rStyle w:val="Strong"/>
      </w:rPr>
      <w:fldChar w:fldCharType="begin"/>
    </w:r>
    <w:r w:rsidR="00955381">
      <w:rPr>
        <w:rStyle w:val="Strong"/>
      </w:rPr>
      <w:instrText xml:space="preserve"> PAGE   \* MERGEFORMAT </w:instrText>
    </w:r>
    <w:r w:rsidR="00955381">
      <w:rPr>
        <w:rStyle w:val="Strong"/>
      </w:rPr>
      <w:fldChar w:fldCharType="separate"/>
    </w:r>
    <w:r w:rsidR="000F3128">
      <w:rPr>
        <w:rStyle w:val="Strong"/>
        <w:noProof/>
      </w:rPr>
      <w:t>4</w:t>
    </w:r>
    <w:r w:rsidR="00955381">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C62CC" w14:textId="77777777" w:rsidR="00547A1A" w:rsidRDefault="00955381">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11C2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9796DEE"/>
    <w:multiLevelType w:val="hybridMultilevel"/>
    <w:tmpl w:val="24702FF0"/>
    <w:lvl w:ilvl="0" w:tplc="D9729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F1"/>
    <w:rsid w:val="00013A27"/>
    <w:rsid w:val="000469BB"/>
    <w:rsid w:val="000F3128"/>
    <w:rsid w:val="00156034"/>
    <w:rsid w:val="001771E5"/>
    <w:rsid w:val="00206856"/>
    <w:rsid w:val="002336D4"/>
    <w:rsid w:val="00242628"/>
    <w:rsid w:val="002A50D2"/>
    <w:rsid w:val="002A5BE1"/>
    <w:rsid w:val="00317A94"/>
    <w:rsid w:val="00341742"/>
    <w:rsid w:val="00391FE5"/>
    <w:rsid w:val="003C0823"/>
    <w:rsid w:val="00493B61"/>
    <w:rsid w:val="004B24F1"/>
    <w:rsid w:val="005136AF"/>
    <w:rsid w:val="00514347"/>
    <w:rsid w:val="00547A1A"/>
    <w:rsid w:val="005D186A"/>
    <w:rsid w:val="006932CA"/>
    <w:rsid w:val="007D1A45"/>
    <w:rsid w:val="00887247"/>
    <w:rsid w:val="00893BF8"/>
    <w:rsid w:val="008A0207"/>
    <w:rsid w:val="0091763F"/>
    <w:rsid w:val="00955381"/>
    <w:rsid w:val="00977BF4"/>
    <w:rsid w:val="009B5191"/>
    <w:rsid w:val="00A11C2C"/>
    <w:rsid w:val="00A24560"/>
    <w:rsid w:val="00A40E67"/>
    <w:rsid w:val="00A61FF8"/>
    <w:rsid w:val="00A76EDB"/>
    <w:rsid w:val="00B15F98"/>
    <w:rsid w:val="00B2655F"/>
    <w:rsid w:val="00C74C2E"/>
    <w:rsid w:val="00E161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3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49412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65761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032182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isallstead/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D3A533A0D549448FD0C6CFE9753C79"/>
        <w:category>
          <w:name w:val="General"/>
          <w:gallery w:val="placeholder"/>
        </w:category>
        <w:types>
          <w:type w:val="bbPlcHdr"/>
        </w:types>
        <w:behaviors>
          <w:behavior w:val="content"/>
        </w:behaviors>
        <w:guid w:val="{81793F74-3705-974D-BE54-820F49EE1B59}"/>
      </w:docPartPr>
      <w:docPartBody>
        <w:p w:rsidR="0097426E" w:rsidRDefault="002F0F13">
          <w:pPr>
            <w:pStyle w:val="03D3A533A0D549448FD0C6CFE9753C7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13"/>
    <w:rsid w:val="002F0F13"/>
    <w:rsid w:val="00392D12"/>
    <w:rsid w:val="00763AF7"/>
    <w:rsid w:val="009742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D3A533A0D549448FD0C6CFE9753C79">
    <w:name w:val="03D3A533A0D549448FD0C6CFE9753C79"/>
  </w:style>
  <w:style w:type="paragraph" w:customStyle="1" w:styleId="F0C578CFA31A8D46B81BAF34193ED832">
    <w:name w:val="F0C578CFA31A8D46B81BAF34193ED832"/>
  </w:style>
  <w:style w:type="paragraph" w:customStyle="1" w:styleId="2BC45E4184C7554F8E60EDFFD89AE78D">
    <w:name w:val="2BC45E4184C7554F8E60EDFFD89AE78D"/>
  </w:style>
  <w:style w:type="paragraph" w:customStyle="1" w:styleId="49B1BEF9BE095043842862915184AEBA">
    <w:name w:val="49B1BEF9BE095043842862915184AEBA"/>
  </w:style>
  <w:style w:type="character" w:styleId="Emphasis">
    <w:name w:val="Emphasis"/>
    <w:basedOn w:val="DefaultParagraphFont"/>
    <w:uiPriority w:val="20"/>
    <w:unhideWhenUsed/>
    <w:qFormat/>
    <w:rPr>
      <w:i/>
      <w:iCs/>
    </w:rPr>
  </w:style>
  <w:style w:type="paragraph" w:customStyle="1" w:styleId="290C943EF722A449A6E20CE6A0A4685D">
    <w:name w:val="290C943EF722A449A6E20CE6A0A4685D"/>
  </w:style>
  <w:style w:type="paragraph" w:customStyle="1" w:styleId="4E03B7A120D5C648A1B6393A06113542">
    <w:name w:val="4E03B7A120D5C648A1B6393A06113542"/>
  </w:style>
  <w:style w:type="paragraph" w:customStyle="1" w:styleId="753090787C115D409E0C172332965A26">
    <w:name w:val="753090787C115D409E0C172332965A26"/>
  </w:style>
  <w:style w:type="paragraph" w:customStyle="1" w:styleId="182CA328244CD84EA804F805B127ADCE">
    <w:name w:val="182CA328244CD84EA804F805B127ADCE"/>
  </w:style>
  <w:style w:type="paragraph" w:customStyle="1" w:styleId="40DF1FE09A2D994284F82E2EF36BBABC">
    <w:name w:val="40DF1FE09A2D994284F82E2EF36BBABC"/>
  </w:style>
  <w:style w:type="paragraph" w:customStyle="1" w:styleId="6281F3ABCC3A8C4C8AFDAE8B5210ADE7">
    <w:name w:val="6281F3ABCC3A8C4C8AFDAE8B5210ADE7"/>
  </w:style>
  <w:style w:type="paragraph" w:customStyle="1" w:styleId="81A89A04FE883B4EB5E082128065C579">
    <w:name w:val="81A89A04FE883B4EB5E082128065C579"/>
  </w:style>
  <w:style w:type="paragraph" w:customStyle="1" w:styleId="D751BB7915F92848957C2BCF9394EE93">
    <w:name w:val="D751BB7915F92848957C2BCF9394EE9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C48493F09B079C44A70B634AD13552AC">
    <w:name w:val="C48493F09B079C44A70B634AD13552AC"/>
  </w:style>
  <w:style w:type="paragraph" w:customStyle="1" w:styleId="6770A742D1E09E419150867C4E963F1D">
    <w:name w:val="6770A742D1E09E419150867C4E963F1D"/>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57A6F7C9B401084B8B58980992211515">
    <w:name w:val="57A6F7C9B401084B8B58980992211515"/>
  </w:style>
  <w:style w:type="paragraph" w:customStyle="1" w:styleId="C5C1BA546E47EB45A311C065AA4A0C38">
    <w:name w:val="C5C1BA546E47EB45A311C065AA4A0C38"/>
  </w:style>
  <w:style w:type="paragraph" w:customStyle="1" w:styleId="1167694E50A92F47B2DBB68F811AE8AF">
    <w:name w:val="1167694E50A92F47B2DBB68F811AE8A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58B31E7F64494040B91105BE0DD38C09">
    <w:name w:val="58B31E7F64494040B91105BE0DD38C09"/>
  </w:style>
  <w:style w:type="paragraph" w:customStyle="1" w:styleId="1308E0D18AB2534CA790B083B7D3C8BD">
    <w:name w:val="1308E0D18AB2534CA790B083B7D3C8BD"/>
  </w:style>
  <w:style w:type="paragraph" w:customStyle="1" w:styleId="0383116A126B0346BA453BEB0ADA9876">
    <w:name w:val="0383116A126B0346BA453BEB0ADA9876"/>
  </w:style>
  <w:style w:type="paragraph" w:styleId="Bibliography">
    <w:name w:val="Bibliography"/>
    <w:basedOn w:val="Normal"/>
    <w:next w:val="Normal"/>
    <w:uiPriority w:val="37"/>
    <w:semiHidden/>
    <w:unhideWhenUsed/>
  </w:style>
  <w:style w:type="paragraph" w:customStyle="1" w:styleId="5DF2DCC121A45B40BCDECCC179F38B87">
    <w:name w:val="5DF2DCC121A45B40BCDECCC179F38B87"/>
  </w:style>
  <w:style w:type="paragraph" w:customStyle="1" w:styleId="55F9C2ED064E7A458AF31098F908FF66">
    <w:name w:val="55F9C2ED064E7A458AF31098F908FF66"/>
  </w:style>
  <w:style w:type="paragraph" w:customStyle="1" w:styleId="56D1A2EFF3C9E043A9C155D8065B69A7">
    <w:name w:val="56D1A2EFF3C9E043A9C155D8065B69A7"/>
  </w:style>
  <w:style w:type="paragraph" w:customStyle="1" w:styleId="5ACB5F3A3DFB4A4AB62EB04EE5378DD7">
    <w:name w:val="5ACB5F3A3DFB4A4AB62EB04EE5378DD7"/>
  </w:style>
  <w:style w:type="paragraph" w:customStyle="1" w:styleId="9D2B30DD8E86D3458AD260D972706C05">
    <w:name w:val="9D2B30DD8E86D3458AD260D972706C05"/>
  </w:style>
  <w:style w:type="character" w:styleId="Strong">
    <w:name w:val="Strong"/>
    <w:basedOn w:val="DefaultParagraphFont"/>
    <w:uiPriority w:val="22"/>
    <w:unhideWhenUsed/>
    <w:qFormat/>
    <w:rPr>
      <w:b w:val="0"/>
      <w:bCs w:val="0"/>
      <w:caps/>
      <w:smallCaps w:val="0"/>
    </w:rPr>
  </w:style>
  <w:style w:type="paragraph" w:customStyle="1" w:styleId="80986DF70D25534EA71BCCA143AFE188">
    <w:name w:val="80986DF70D25534EA71BCCA143AFE188"/>
  </w:style>
  <w:style w:type="paragraph" w:customStyle="1" w:styleId="FD3AB0C2F2A51A40B1CD500203A3D730">
    <w:name w:val="FD3AB0C2F2A51A40B1CD500203A3D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C5BEC94-B0B7-B24C-A339-A5C28F2E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97</TotalTime>
  <Pages>4</Pages>
  <Words>725</Words>
  <Characters>4134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HW 3</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HW 6</dc:title>
  <dc:subject/>
  <dc:creator>Willis Allstead</dc:creator>
  <cp:keywords/>
  <dc:description/>
  <cp:lastModifiedBy>Microsoft Office User</cp:lastModifiedBy>
  <cp:revision>5</cp:revision>
  <dcterms:created xsi:type="dcterms:W3CDTF">2017-09-12T19:53:00Z</dcterms:created>
  <dcterms:modified xsi:type="dcterms:W3CDTF">2017-11-21T18:55:00Z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