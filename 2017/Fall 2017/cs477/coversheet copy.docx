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3F15B" w14:textId="7469C387" w:rsidR="00547A1A" w:rsidRDefault="00C43218">
      <w:pPr>
        <w:pStyle w:val="Title"/>
      </w:pPr>
      <w:sdt>
        <w:sdtPr>
          <w:alias w:val="Title"/>
          <w:tag w:val=""/>
          <w:id w:val="726351117"/>
          <w:placeholder>
            <w:docPart w:val="03D3A533A0D549448FD0C6CFE9753C7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63B82">
            <w:br/>
          </w:r>
          <w:r w:rsidR="00563B82">
            <w:br/>
          </w:r>
          <w:r w:rsidR="00563B82">
            <w:br/>
            <w:t>HW 7</w:t>
          </w:r>
        </w:sdtContent>
      </w:sdt>
    </w:p>
    <w:p w14:paraId="10AEF67F" w14:textId="77777777" w:rsidR="00547A1A" w:rsidRDefault="004B24F1">
      <w:pPr>
        <w:pStyle w:val="Title2"/>
      </w:pPr>
      <w:r>
        <w:t>Willis Al</w:t>
      </w:r>
      <w:bookmarkStart w:id="0" w:name="_GoBack"/>
      <w:bookmarkEnd w:id="0"/>
      <w:r>
        <w:t>lstead</w:t>
      </w:r>
    </w:p>
    <w:p w14:paraId="23330FB9" w14:textId="77777777" w:rsidR="004B24F1" w:rsidRDefault="004B24F1" w:rsidP="004B24F1">
      <w:pPr>
        <w:pStyle w:val="Title2"/>
        <w:rPr>
          <w:bCs/>
        </w:rPr>
      </w:pPr>
      <w:r>
        <w:t>CS477</w:t>
      </w:r>
      <w:r w:rsidR="003C0823">
        <w:t>-1001</w:t>
      </w:r>
      <w:r>
        <w:t xml:space="preserve"> – </w:t>
      </w:r>
      <w:r w:rsidRPr="004B24F1">
        <w:t xml:space="preserve">Professor </w:t>
      </w:r>
      <w:r w:rsidRPr="004B24F1">
        <w:rPr>
          <w:bCs/>
        </w:rPr>
        <w:t xml:space="preserve">Monica </w:t>
      </w:r>
      <w:proofErr w:type="spellStart"/>
      <w:r w:rsidRPr="004B24F1">
        <w:rPr>
          <w:bCs/>
        </w:rPr>
        <w:t>Nicolescu</w:t>
      </w:r>
      <w:proofErr w:type="spellEnd"/>
    </w:p>
    <w:p w14:paraId="78EEFEC6" w14:textId="2558CA91" w:rsidR="00547A1A" w:rsidRPr="003C0823" w:rsidRDefault="00563B82" w:rsidP="003C0823">
      <w:pPr>
        <w:pStyle w:val="Title2"/>
        <w:rPr>
          <w:bCs/>
        </w:rPr>
      </w:pPr>
      <w:r>
        <w:rPr>
          <w:bCs/>
        </w:rPr>
        <w:t>12</w:t>
      </w:r>
      <w:r w:rsidR="003C0823">
        <w:rPr>
          <w:bCs/>
        </w:rPr>
        <w:t>/</w:t>
      </w:r>
      <w:r>
        <w:rPr>
          <w:bCs/>
        </w:rPr>
        <w:t>12</w:t>
      </w:r>
      <w:r w:rsidR="003C0823">
        <w:rPr>
          <w:bCs/>
        </w:rPr>
        <w:t>/17</w:t>
      </w:r>
    </w:p>
    <w:p w14:paraId="03B0F894" w14:textId="77777777" w:rsidR="00547A1A" w:rsidRDefault="00C43218" w:rsidP="003C0823">
      <w:sdt>
        <w:sdtPr>
          <w:id w:val="-573587230"/>
          <w:bibliography/>
        </w:sdtPr>
        <w:sdtEndPr/>
        <w:sdtContent/>
      </w:sdt>
    </w:p>
    <w:sectPr w:rsidR="00547A1A">
      <w:headerReference w:type="default" r:id="rId8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BE91E" w14:textId="77777777" w:rsidR="00C43218" w:rsidRDefault="00C43218">
      <w:pPr>
        <w:spacing w:line="240" w:lineRule="auto"/>
      </w:pPr>
      <w:r>
        <w:separator/>
      </w:r>
    </w:p>
  </w:endnote>
  <w:endnote w:type="continuationSeparator" w:id="0">
    <w:p w14:paraId="3CAB68CF" w14:textId="77777777" w:rsidR="00C43218" w:rsidRDefault="00C43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89241" w14:textId="77777777" w:rsidR="00C43218" w:rsidRDefault="00C43218">
      <w:pPr>
        <w:spacing w:line="240" w:lineRule="auto"/>
      </w:pPr>
      <w:r>
        <w:separator/>
      </w:r>
    </w:p>
  </w:footnote>
  <w:footnote w:type="continuationSeparator" w:id="0">
    <w:p w14:paraId="095378B9" w14:textId="77777777" w:rsidR="00C43218" w:rsidRDefault="00C432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4D35B" w14:textId="77777777" w:rsidR="00547A1A" w:rsidRDefault="00C43218">
    <w:pPr>
      <w:pStyle w:val="Header"/>
    </w:pPr>
    <w:sdt>
      <w:sdtPr>
        <w:rPr>
          <w:rStyle w:val="Strong"/>
        </w:rPr>
        <w:alias w:val="Running head"/>
        <w:tag w:val=""/>
        <w:id w:val="1072628492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55381">
          <w:rPr>
            <w:rStyle w:val="Strong"/>
          </w:rPr>
          <w:t>[Shortened Title up to 50 Characters]</w:t>
        </w:r>
      </w:sdtContent>
    </w:sdt>
    <w:r w:rsidR="00955381">
      <w:rPr>
        <w:rStyle w:val="Strong"/>
      </w:rPr>
      <w:t xml:space="preserve"> </w:t>
    </w:r>
    <w:r w:rsidR="00955381">
      <w:rPr>
        <w:rStyle w:val="Strong"/>
      </w:rPr>
      <w:ptab w:relativeTo="margin" w:alignment="right" w:leader="none"/>
    </w:r>
    <w:r w:rsidR="00955381">
      <w:rPr>
        <w:rStyle w:val="Strong"/>
      </w:rPr>
      <w:fldChar w:fldCharType="begin"/>
    </w:r>
    <w:r w:rsidR="00955381">
      <w:rPr>
        <w:rStyle w:val="Strong"/>
      </w:rPr>
      <w:instrText xml:space="preserve"> PAGE   \* MERGEFORMAT </w:instrText>
    </w:r>
    <w:r w:rsidR="00955381">
      <w:rPr>
        <w:rStyle w:val="Strong"/>
      </w:rPr>
      <w:fldChar w:fldCharType="separate"/>
    </w:r>
    <w:r w:rsidR="003C0823">
      <w:rPr>
        <w:rStyle w:val="Strong"/>
        <w:noProof/>
      </w:rPr>
      <w:t>5</w:t>
    </w:r>
    <w:r w:rsidR="00955381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F1"/>
    <w:rsid w:val="003C0823"/>
    <w:rsid w:val="00457F32"/>
    <w:rsid w:val="004B24F1"/>
    <w:rsid w:val="00547A1A"/>
    <w:rsid w:val="00563B82"/>
    <w:rsid w:val="00955381"/>
    <w:rsid w:val="00C43218"/>
    <w:rsid w:val="00C647B9"/>
    <w:rsid w:val="00D6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53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lisallstead/Library/Containers/com.microsoft.Word/Data/Library/Caches/1033/TM10002091/AP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D3A533A0D549448FD0C6CFE975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93F74-3705-974D-BE54-820F49EE1B59}"/>
      </w:docPartPr>
      <w:docPartBody>
        <w:p w:rsidR="00545A6F" w:rsidRDefault="002F0F13">
          <w:pPr>
            <w:pStyle w:val="03D3A533A0D549448FD0C6CFE9753C79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13"/>
    <w:rsid w:val="002F0F13"/>
    <w:rsid w:val="00545A6F"/>
    <w:rsid w:val="00E04540"/>
    <w:rsid w:val="00E2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D3A533A0D549448FD0C6CFE9753C79">
    <w:name w:val="03D3A533A0D549448FD0C6CFE9753C79"/>
  </w:style>
  <w:style w:type="paragraph" w:customStyle="1" w:styleId="F0C578CFA31A8D46B81BAF34193ED832">
    <w:name w:val="F0C578CFA31A8D46B81BAF34193ED832"/>
  </w:style>
  <w:style w:type="paragraph" w:customStyle="1" w:styleId="2BC45E4184C7554F8E60EDFFD89AE78D">
    <w:name w:val="2BC45E4184C7554F8E60EDFFD89AE78D"/>
  </w:style>
  <w:style w:type="paragraph" w:customStyle="1" w:styleId="49B1BEF9BE095043842862915184AEBA">
    <w:name w:val="49B1BEF9BE095043842862915184AEBA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90C943EF722A449A6E20CE6A0A4685D">
    <w:name w:val="290C943EF722A449A6E20CE6A0A4685D"/>
  </w:style>
  <w:style w:type="paragraph" w:customStyle="1" w:styleId="4E03B7A120D5C648A1B6393A06113542">
    <w:name w:val="4E03B7A120D5C648A1B6393A06113542"/>
  </w:style>
  <w:style w:type="paragraph" w:customStyle="1" w:styleId="753090787C115D409E0C172332965A26">
    <w:name w:val="753090787C115D409E0C172332965A26"/>
  </w:style>
  <w:style w:type="paragraph" w:customStyle="1" w:styleId="182CA328244CD84EA804F805B127ADCE">
    <w:name w:val="182CA328244CD84EA804F805B127ADCE"/>
  </w:style>
  <w:style w:type="paragraph" w:customStyle="1" w:styleId="40DF1FE09A2D994284F82E2EF36BBABC">
    <w:name w:val="40DF1FE09A2D994284F82E2EF36BBABC"/>
  </w:style>
  <w:style w:type="paragraph" w:customStyle="1" w:styleId="6281F3ABCC3A8C4C8AFDAE8B5210ADE7">
    <w:name w:val="6281F3ABCC3A8C4C8AFDAE8B5210ADE7"/>
  </w:style>
  <w:style w:type="paragraph" w:customStyle="1" w:styleId="81A89A04FE883B4EB5E082128065C579">
    <w:name w:val="81A89A04FE883B4EB5E082128065C579"/>
  </w:style>
  <w:style w:type="paragraph" w:customStyle="1" w:styleId="D751BB7915F92848957C2BCF9394EE93">
    <w:name w:val="D751BB7915F92848957C2BCF9394EE93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C48493F09B079C44A70B634AD13552AC">
    <w:name w:val="C48493F09B079C44A70B634AD13552AC"/>
  </w:style>
  <w:style w:type="paragraph" w:customStyle="1" w:styleId="6770A742D1E09E419150867C4E963F1D">
    <w:name w:val="6770A742D1E09E419150867C4E963F1D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57A6F7C9B401084B8B58980992211515">
    <w:name w:val="57A6F7C9B401084B8B58980992211515"/>
  </w:style>
  <w:style w:type="paragraph" w:customStyle="1" w:styleId="C5C1BA546E47EB45A311C065AA4A0C38">
    <w:name w:val="C5C1BA546E47EB45A311C065AA4A0C38"/>
  </w:style>
  <w:style w:type="paragraph" w:customStyle="1" w:styleId="1167694E50A92F47B2DBB68F811AE8AF">
    <w:name w:val="1167694E50A92F47B2DBB68F811AE8AF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58B31E7F64494040B91105BE0DD38C09">
    <w:name w:val="58B31E7F64494040B91105BE0DD38C09"/>
  </w:style>
  <w:style w:type="paragraph" w:customStyle="1" w:styleId="1308E0D18AB2534CA790B083B7D3C8BD">
    <w:name w:val="1308E0D18AB2534CA790B083B7D3C8BD"/>
  </w:style>
  <w:style w:type="paragraph" w:customStyle="1" w:styleId="0383116A126B0346BA453BEB0ADA9876">
    <w:name w:val="0383116A126B0346BA453BEB0ADA9876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5DF2DCC121A45B40BCDECCC179F38B87">
    <w:name w:val="5DF2DCC121A45B40BCDECCC179F38B87"/>
  </w:style>
  <w:style w:type="paragraph" w:customStyle="1" w:styleId="55F9C2ED064E7A458AF31098F908FF66">
    <w:name w:val="55F9C2ED064E7A458AF31098F908FF66"/>
  </w:style>
  <w:style w:type="paragraph" w:customStyle="1" w:styleId="56D1A2EFF3C9E043A9C155D8065B69A7">
    <w:name w:val="56D1A2EFF3C9E043A9C155D8065B69A7"/>
  </w:style>
  <w:style w:type="paragraph" w:customStyle="1" w:styleId="5ACB5F3A3DFB4A4AB62EB04EE5378DD7">
    <w:name w:val="5ACB5F3A3DFB4A4AB62EB04EE5378DD7"/>
  </w:style>
  <w:style w:type="paragraph" w:customStyle="1" w:styleId="9D2B30DD8E86D3458AD260D972706C05">
    <w:name w:val="9D2B30DD8E86D3458AD260D972706C05"/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paragraph" w:customStyle="1" w:styleId="80986DF70D25534EA71BCCA143AFE188">
    <w:name w:val="80986DF70D25534EA71BCCA143AFE188"/>
  </w:style>
  <w:style w:type="paragraph" w:customStyle="1" w:styleId="FD3AB0C2F2A51A40B1CD500203A3D730">
    <w:name w:val="FD3AB0C2F2A51A40B1CD500203A3D7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510BFC4-AE04-B54A-A034-E442CAC5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HW 7</dc:title>
  <dc:subject/>
  <dc:creator>Willis Allstead</dc:creator>
  <cp:keywords/>
  <dc:description/>
  <cp:lastModifiedBy>Microsoft Office User</cp:lastModifiedBy>
  <cp:revision>4</cp:revision>
  <dcterms:created xsi:type="dcterms:W3CDTF">2017-09-12T19:53:00Z</dcterms:created>
  <dcterms:modified xsi:type="dcterms:W3CDTF">2017-12-12T19:54:00Z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